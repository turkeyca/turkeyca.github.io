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8928735</wp:posOffset>
                </wp:positionV>
                <wp:extent cx="6965950" cy="79438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440" y="9385935"/>
                          <a:ext cx="6965950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本人工作认真负责一丝不苟、接受能力快且具有很强的责任心和进取心。在技能上中文录入速度每分钟30字以上；英语的听、说、读、写能力达到四级水平。能够熟练的运用各项办公软件(如：Microsoft Office、Word、Excel、Powerpoint、等）。另外对于各项社交活动比较擅长，更有组织各项行政及文艺工作的经验，并熟悉工作各环节流程。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8pt;margin-top:703.05pt;height:62.55pt;width:548.5pt;z-index:251685888;mso-width-relative:page;mso-height-relative:page;" filled="f" stroked="f" coordsize="21600,21600" o:gfxdata="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dQGt3fAAAADgEAAA8AAAAAAAAAAQAgAAAAIgAAAGRycy9kb3ducmV2LnhtbFBL&#10;AQIUABQAAAAIAIdO4kCP7094KAIAACUEAAAOAAAAAAAAAAEAIAAAAC4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本人工作认真负责一丝不苟、接受能力快且具有很强的责任心和进取心。在技能上中文录入速度每分钟30字以上；英语的听、说、读、写能力达到四级水平。能够熟练的运用各项办公软件(如：Microsoft Office、Word、Excel、Powerpoint、等）。另外对于各项社交活动比较擅长，更有组织各项行政及文艺工作的经验，并熟悉工作各环节流程。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8492490</wp:posOffset>
                </wp:positionV>
                <wp:extent cx="6996430" cy="370840"/>
                <wp:effectExtent l="0" t="0" r="1270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6430" cy="370840"/>
                          <a:chOff x="2843" y="4467"/>
                          <a:chExt cx="11018" cy="584"/>
                        </a:xfrm>
                      </wpg:grpSpPr>
                      <wpg:grpSp>
                        <wpg:cNvPr id="22" name="组合 6"/>
                        <wpg:cNvGrpSpPr/>
                        <wpg:grpSpPr>
                          <a:xfrm>
                            <a:off x="2843" y="4545"/>
                            <a:ext cx="11018" cy="506"/>
                            <a:chOff x="2843" y="4555"/>
                            <a:chExt cx="11018" cy="506"/>
                          </a:xfrm>
                        </wpg:grpSpPr>
                        <wps:wsp>
                          <wps:cNvPr id="23" name="圆角矩形 4"/>
                          <wps:cNvSpPr/>
                          <wps:spPr>
                            <a:xfrm>
                              <a:off x="2843" y="4555"/>
                              <a:ext cx="1506" cy="42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直接连接符 5"/>
                          <wps:cNvCnPr/>
                          <wps:spPr>
                            <a:xfrm>
                              <a:off x="2871" y="5061"/>
                              <a:ext cx="109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2934" y="4467"/>
                            <a:ext cx="1351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7pt;margin-top:668.7pt;height:29.2pt;width:550.9pt;z-index:251684864;mso-width-relative:page;mso-height-relative:page;" coordorigin="2843,4467" coordsize="11018,584" o:gfxdata="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8S/MOdwA&#10;AAAOAQAADwAAAAAAAAABACAAAAAiAAAAZHJzL2Rvd25yZXYueG1sUEsBAhQAFAAAAAgAh07iQMrs&#10;IxwcBAAAxQoAAA4AAAAAAAAAAQAgAAAAKwEAAGRycy9lMm9Eb2MueG1sUEsFBgAAAAAGAAYAWQEA&#10;ALkHAAAAAA==&#10;">
                <o:lock v:ext="edit" aspectratio="f"/>
                <v:group id="组合 6" o:spid="_x0000_s1026" o:spt="203" style="position:absolute;left:2843;top:4545;height:506;width:11018;" coordorigin="2843,4555" coordsize="11018,5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4" o:spid="_x0000_s1026" o:spt="2" style="position:absolute;left:2843;top:4555;height:420;width:1506;v-text-anchor:middle;" fillcolor="#D9D9D9 [2732]" filled="t" stroked="f" coordsize="21600,21600" arcsize="0.166666666666667" o:gfxdata="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vtu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line id="直接连接符 5" o:spid="_x0000_s1026" o:spt="20" style="position:absolute;left:2871;top:5061;height:0;width:10990;" filled="f" stroked="t" coordsize="21600,21600" o:gfxdata="UEsDBAoAAAAAAIdO4kAAAAAAAAAAAAAAAAAEAAAAZHJzL1BLAwQUAAAACACHTuJAWuzWGr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NY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28" o:spid="_x0000_s1026" o:spt="202" type="#_x0000_t202" style="position:absolute;left:2934;top:4467;height:497;width:1351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6570345</wp:posOffset>
                </wp:positionV>
                <wp:extent cx="6953250" cy="18923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89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86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22"/>
                              <w:gridCol w:w="724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ind w:left="0" w:firstLine="0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2014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7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ind w:left="0" w:firstLine="0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深圳市科创委技术开发项目申请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该项目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由深圳市科创委公布的申报通知，结合我司的情况，采用逆变器的一个关键技术进行申报。在领导的支持下，独立组织的项目，最终获得150万元的资助经费。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我的职责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根据政府通知内容和我司情况，初步判断符合我司情况，拟申报，将情况报送领导，获得领导支持；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组织关键部门研发、财务提供相关材料，再进行整合编写，形成可行性报告；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组织其他相关资质材料，填报系统，进行申报；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组织项目答辩材料，预演答辩情形；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3pt;margin-top:517.35pt;height:149pt;width:547.5pt;z-index:251675648;mso-width-relative:page;mso-height-relative:page;" filled="f" stroked="f" coordsize="21600,21600" o:gfxdata="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4Madd4AAAAOAQAADwAAAAAAAAABACAAAAAiAAAAZHJzL2Rvd25yZXYueG1sUEsBAhQAFAAAAAgA&#10;h07iQMESwCMfAgAAGw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86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22"/>
                        <w:gridCol w:w="724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7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深圳市科创委技术开发项目申请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该项目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由深圳市科创委公布的申报通知，结合我司的情况，采用逆变器的一个关键技术进行申报。在领导的支持下，独立组织的项目，最终获得150万元的资助经费。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我的职责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根据政府通知内容和我司情况，初步判断符合我司情况，拟申报，将情况报送领导，获得领导支持；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组织关键部门研发、财务提供相关材料，再进行整合编写，形成可行性报告；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组织其他相关资质材料，填报系统，进行申报；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组织项目答辩材料，预演答辩情形；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5475605</wp:posOffset>
            </wp:positionH>
            <wp:positionV relativeFrom="paragraph">
              <wp:posOffset>-6985</wp:posOffset>
            </wp:positionV>
            <wp:extent cx="1141730" cy="1498600"/>
            <wp:effectExtent l="19050" t="19050" r="20320" b="19050"/>
            <wp:wrapNone/>
            <wp:docPr id="1" name="图片 1" descr="一寸照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寸照片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49860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887730</wp:posOffset>
                </wp:positionV>
                <wp:extent cx="5630545" cy="774700"/>
                <wp:effectExtent l="4445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0545" cy="774700"/>
                          <a:chOff x="630" y="2401"/>
                          <a:chExt cx="8867" cy="1220"/>
                        </a:xfrm>
                      </wpg:grpSpPr>
                      <wps:wsp>
                        <wps:cNvPr id="155" name="文本框 33"/>
                        <wps:cNvSpPr txBox="1"/>
                        <wps:spPr>
                          <a:xfrm>
                            <a:off x="830" y="2401"/>
                            <a:ext cx="8667" cy="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6"/>
                                <w:tblW w:w="8540" w:type="dxa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847"/>
                                <w:gridCol w:w="2846"/>
                                <w:gridCol w:w="2847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00" w:hRule="atLeast"/>
                                  <w:jc w:val="center"/>
                                </w:trPr>
                                <w:tc>
                                  <w:tcPr>
                                    <w:tcW w:w="28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105" w:rightChars="50"/>
                                      <w:jc w:val="both"/>
                                      <w:textAlignment w:val="auto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现居：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湖北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武汉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市</w:t>
                                    </w:r>
                                  </w:p>
                                </w:tc>
                                <w:tc>
                                  <w:tcPr>
                                    <w:tcW w:w="284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105" w:rightChars="50"/>
                                      <w:jc w:val="both"/>
                                      <w:textAlignment w:val="auto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vertAlign w:val="baseline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邮箱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xxx@decor.com</w:t>
                                    </w:r>
                                  </w:p>
                                </w:tc>
                                <w:tc>
                                  <w:tcPr>
                                    <w:tcW w:w="28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105" w:rightChars="50"/>
                                      <w:jc w:val="both"/>
                                      <w:textAlignment w:val="auto"/>
                                      <w:rPr>
                                        <w:rFonts w:hint="default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电话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180-XXXX-XXXX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23" w:hRule="atLeast"/>
                                  <w:jc w:val="center"/>
                                </w:trPr>
                                <w:tc>
                                  <w:tcPr>
                                    <w:tcW w:w="28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105" w:rightChars="50"/>
                                      <w:jc w:val="both"/>
                                      <w:textAlignment w:val="auto"/>
                                      <w:rPr>
                                        <w:rFonts w:hint="default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教育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 w:val="0"/>
                                        <w:bCs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河北科技大学</w:t>
                                    </w:r>
                                  </w:p>
                                </w:tc>
                                <w:tc>
                                  <w:tcPr>
                                    <w:tcW w:w="284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105" w:rightChars="50"/>
                                      <w:jc w:val="both"/>
                                      <w:textAlignment w:val="auto"/>
                                      <w:rPr>
                                        <w:rFonts w:hint="default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工商管理 | 本科</w:t>
                                    </w:r>
                                  </w:p>
                                </w:tc>
                                <w:tc>
                                  <w:tcPr>
                                    <w:tcW w:w="28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105" w:rightChars="50"/>
                                      <w:jc w:val="both"/>
                                      <w:textAlignment w:val="auto"/>
                                      <w:rPr>
                                        <w:rFonts w:hint="default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年龄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 w:val="0"/>
                                        <w:bCs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1989.09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auto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630" y="2568"/>
                            <a:ext cx="332" cy="788"/>
                            <a:chOff x="630" y="2568"/>
                            <a:chExt cx="332" cy="788"/>
                          </a:xfrm>
                        </wpg:grpSpPr>
                        <wps:wsp>
                          <wps:cNvPr id="73" name="定位"/>
                          <wps:cNvSpPr/>
                          <wps:spPr>
                            <a:xfrm>
                              <a:off x="694" y="2568"/>
                              <a:ext cx="157" cy="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  <wps:wsp>
                          <wps:cNvPr id="100" name="学士帽"/>
                          <wps:cNvSpPr/>
                          <wps:spPr bwMode="auto">
                            <a:xfrm>
                              <a:off x="630" y="3098"/>
                              <a:ext cx="333" cy="258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3337" y="2639"/>
                            <a:ext cx="270" cy="722"/>
                            <a:chOff x="3337" y="2643"/>
                            <a:chExt cx="270" cy="722"/>
                          </a:xfrm>
                        </wpg:grpSpPr>
                        <wps:wsp>
                          <wps:cNvPr id="79" name="信息"/>
                          <wps:cNvSpPr/>
                          <wps:spPr>
                            <a:xfrm>
                              <a:off x="3337" y="2643"/>
                              <a:ext cx="270" cy="193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7" name="人"/>
                          <wps:cNvSpPr/>
                          <wps:spPr bwMode="auto">
                            <a:xfrm>
                              <a:off x="3352" y="3093"/>
                              <a:ext cx="183" cy="272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6280" y="2579"/>
                            <a:ext cx="292" cy="819"/>
                            <a:chOff x="6280" y="2583"/>
                            <a:chExt cx="292" cy="819"/>
                          </a:xfrm>
                        </wpg:grpSpPr>
                        <wps:wsp>
                          <wps:cNvPr id="78" name="手机"/>
                          <wps:cNvSpPr/>
                          <wps:spPr bwMode="auto">
                            <a:xfrm>
                              <a:off x="6319" y="2583"/>
                              <a:ext cx="174" cy="333"/>
                            </a:xfrm>
                            <a:custGeom>
                              <a:avLst/>
                              <a:gdLst>
                                <a:gd name="T0" fmla="*/ 750267 w 3056"/>
                                <a:gd name="T1" fmla="*/ 27771 h 5968"/>
                                <a:gd name="T2" fmla="*/ 691573 w 3056"/>
                                <a:gd name="T3" fmla="*/ 0 h 5968"/>
                                <a:gd name="T4" fmla="*/ 628413 w 3056"/>
                                <a:gd name="T5" fmla="*/ 33835 h 5968"/>
                                <a:gd name="T6" fmla="*/ 268272 w 3056"/>
                                <a:gd name="T7" fmla="*/ 220250 h 5968"/>
                                <a:gd name="T8" fmla="*/ 135890 w 3056"/>
                                <a:gd name="T9" fmla="*/ 260788 h 5968"/>
                                <a:gd name="T10" fmla="*/ 40831 w 3056"/>
                                <a:gd name="T11" fmla="*/ 356230 h 5968"/>
                                <a:gd name="T12" fmla="*/ 319 w 3056"/>
                                <a:gd name="T13" fmla="*/ 488380 h 5968"/>
                                <a:gd name="T14" fmla="*/ 16907 w 3056"/>
                                <a:gd name="T15" fmla="*/ 1719224 h 5968"/>
                                <a:gd name="T16" fmla="*/ 92507 w 3056"/>
                                <a:gd name="T17" fmla="*/ 1831264 h 5968"/>
                                <a:gd name="T18" fmla="*/ 212129 w 3056"/>
                                <a:gd name="T19" fmla="*/ 1896062 h 5968"/>
                                <a:gd name="T20" fmla="*/ 734637 w 3056"/>
                                <a:gd name="T21" fmla="*/ 1901808 h 5968"/>
                                <a:gd name="T22" fmla="*/ 860957 w 3056"/>
                                <a:gd name="T23" fmla="*/ 1848820 h 5968"/>
                                <a:gd name="T24" fmla="*/ 946447 w 3056"/>
                                <a:gd name="T25" fmla="*/ 1744760 h 5968"/>
                                <a:gd name="T26" fmla="*/ 974837 w 3056"/>
                                <a:gd name="T27" fmla="*/ 502744 h 5968"/>
                                <a:gd name="T28" fmla="*/ 954741 w 3056"/>
                                <a:gd name="T29" fmla="*/ 399641 h 5968"/>
                                <a:gd name="T30" fmla="*/ 893494 w 3056"/>
                                <a:gd name="T31" fmla="*/ 305796 h 5968"/>
                                <a:gd name="T32" fmla="*/ 800668 w 3056"/>
                                <a:gd name="T33" fmla="*/ 242594 h 5968"/>
                                <a:gd name="T34" fmla="*/ 193628 w 3056"/>
                                <a:gd name="T35" fmla="*/ 517427 h 5968"/>
                                <a:gd name="T36" fmla="*/ 217552 w 3056"/>
                                <a:gd name="T37" fmla="*/ 468270 h 5968"/>
                                <a:gd name="T38" fmla="*/ 260935 w 3056"/>
                                <a:gd name="T39" fmla="*/ 435711 h 5968"/>
                                <a:gd name="T40" fmla="*/ 669562 w 3056"/>
                                <a:gd name="T41" fmla="*/ 426774 h 5968"/>
                                <a:gd name="T42" fmla="*/ 723472 w 3056"/>
                                <a:gd name="T43" fmla="*/ 440819 h 5968"/>
                                <a:gd name="T44" fmla="*/ 763665 w 3056"/>
                                <a:gd name="T45" fmla="*/ 476888 h 5968"/>
                                <a:gd name="T46" fmla="*/ 782485 w 3056"/>
                                <a:gd name="T47" fmla="*/ 528918 h 5968"/>
                                <a:gd name="T48" fmla="*/ 777700 w 3056"/>
                                <a:gd name="T49" fmla="*/ 896320 h 5968"/>
                                <a:gd name="T50" fmla="*/ 749629 w 3056"/>
                                <a:gd name="T51" fmla="*/ 942924 h 5968"/>
                                <a:gd name="T52" fmla="*/ 703376 w 3056"/>
                                <a:gd name="T53" fmla="*/ 971014 h 5968"/>
                                <a:gd name="T54" fmla="*/ 293153 w 3056"/>
                                <a:gd name="T55" fmla="*/ 975483 h 5968"/>
                                <a:gd name="T56" fmla="*/ 241795 w 3056"/>
                                <a:gd name="T57" fmla="*/ 956650 h 5968"/>
                                <a:gd name="T58" fmla="*/ 205111 w 3056"/>
                                <a:gd name="T59" fmla="*/ 916749 h 5968"/>
                                <a:gd name="T60" fmla="*/ 191395 w 3056"/>
                                <a:gd name="T61" fmla="*/ 862485 h 5968"/>
                                <a:gd name="T62" fmla="*/ 227122 w 3056"/>
                                <a:gd name="T63" fmla="*/ 1163493 h 5968"/>
                                <a:gd name="T64" fmla="*/ 390445 w 3056"/>
                                <a:gd name="T65" fmla="*/ 1148490 h 5968"/>
                                <a:gd name="T66" fmla="*/ 422025 w 3056"/>
                                <a:gd name="T67" fmla="*/ 1163493 h 5968"/>
                                <a:gd name="T68" fmla="*/ 431595 w 3056"/>
                                <a:gd name="T69" fmla="*/ 1310007 h 5968"/>
                                <a:gd name="T70" fmla="*/ 409904 w 3056"/>
                                <a:gd name="T71" fmla="*/ 1341927 h 5968"/>
                                <a:gd name="T72" fmla="*/ 246580 w 3056"/>
                                <a:gd name="T73" fmla="*/ 1344800 h 5968"/>
                                <a:gd name="T74" fmla="*/ 219785 w 3056"/>
                                <a:gd name="T75" fmla="*/ 1317987 h 5968"/>
                                <a:gd name="T76" fmla="*/ 538776 w 3056"/>
                                <a:gd name="T77" fmla="*/ 1173388 h 5968"/>
                                <a:gd name="T78" fmla="*/ 568123 w 3056"/>
                                <a:gd name="T79" fmla="*/ 1149129 h 5968"/>
                                <a:gd name="T80" fmla="*/ 730809 w 3056"/>
                                <a:gd name="T81" fmla="*/ 1155513 h 5968"/>
                                <a:gd name="T82" fmla="*/ 748991 w 3056"/>
                                <a:gd name="T83" fmla="*/ 1189667 h 5968"/>
                                <a:gd name="T84" fmla="*/ 737189 w 3056"/>
                                <a:gd name="T85" fmla="*/ 1334904 h 5968"/>
                                <a:gd name="T86" fmla="*/ 576736 w 3056"/>
                                <a:gd name="T87" fmla="*/ 1346715 h 5968"/>
                                <a:gd name="T88" fmla="*/ 542923 w 3056"/>
                                <a:gd name="T89" fmla="*/ 1328840 h 5968"/>
                                <a:gd name="T90" fmla="*/ 218190 w 3056"/>
                                <a:gd name="T91" fmla="*/ 1483653 h 5968"/>
                                <a:gd name="T92" fmla="*/ 239243 w 3056"/>
                                <a:gd name="T93" fmla="*/ 1451733 h 5968"/>
                                <a:gd name="T94" fmla="*/ 402567 w 3056"/>
                                <a:gd name="T95" fmla="*/ 1448860 h 5968"/>
                                <a:gd name="T96" fmla="*/ 429681 w 3056"/>
                                <a:gd name="T97" fmla="*/ 1475992 h 5968"/>
                                <a:gd name="T98" fmla="*/ 426491 w 3056"/>
                                <a:gd name="T99" fmla="*/ 1624102 h 5968"/>
                                <a:gd name="T100" fmla="*/ 394592 w 3056"/>
                                <a:gd name="T101" fmla="*/ 1645169 h 5968"/>
                                <a:gd name="T102" fmla="*/ 232864 w 3056"/>
                                <a:gd name="T103" fmla="*/ 1635912 h 5968"/>
                                <a:gd name="T104" fmla="*/ 217871 w 3056"/>
                                <a:gd name="T105" fmla="*/ 1488122 h 5968"/>
                                <a:gd name="T106" fmla="*/ 547708 w 3056"/>
                                <a:gd name="T107" fmla="*/ 1459393 h 5968"/>
                                <a:gd name="T108" fmla="*/ 708160 w 3056"/>
                                <a:gd name="T109" fmla="*/ 1447264 h 5968"/>
                                <a:gd name="T110" fmla="*/ 742292 w 3056"/>
                                <a:gd name="T111" fmla="*/ 1465139 h 5968"/>
                                <a:gd name="T112" fmla="*/ 748353 w 3056"/>
                                <a:gd name="T113" fmla="*/ 1612611 h 5968"/>
                                <a:gd name="T114" fmla="*/ 724110 w 3056"/>
                                <a:gd name="T115" fmla="*/ 1641977 h 5968"/>
                                <a:gd name="T116" fmla="*/ 560467 w 3056"/>
                                <a:gd name="T117" fmla="*/ 1641977 h 5968"/>
                                <a:gd name="T118" fmla="*/ 536543 w 3056"/>
                                <a:gd name="T119" fmla="*/ 1612611 h 596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6280" y="3107"/>
                              <a:ext cx="292" cy="295"/>
                            </a:xfrm>
                            <a:custGeom>
                              <a:avLst/>
                              <a:gdLst>
                                <a:gd name="T0" fmla="*/ 1367461 w 1400175"/>
                                <a:gd name="T1" fmla="*/ 501038 h 1400175"/>
                                <a:gd name="T2" fmla="*/ 1431276 w 1400175"/>
                                <a:gd name="T3" fmla="*/ 555912 h 1400175"/>
                                <a:gd name="T4" fmla="*/ 1459257 w 1400175"/>
                                <a:gd name="T5" fmla="*/ 638713 h 1400175"/>
                                <a:gd name="T6" fmla="*/ 1771946 w 1400175"/>
                                <a:gd name="T7" fmla="*/ 1557860 h 1400175"/>
                                <a:gd name="T8" fmla="*/ 1782253 w 1400175"/>
                                <a:gd name="T9" fmla="*/ 1642132 h 1400175"/>
                                <a:gd name="T10" fmla="*/ 1747401 w 1400175"/>
                                <a:gd name="T11" fmla="*/ 1721015 h 1400175"/>
                                <a:gd name="T12" fmla="*/ 1675242 w 1400175"/>
                                <a:gd name="T13" fmla="*/ 1771969 h 1400175"/>
                                <a:gd name="T14" fmla="*/ 1590811 w 1400175"/>
                                <a:gd name="T15" fmla="*/ 1777848 h 1400175"/>
                                <a:gd name="T16" fmla="*/ 1512762 w 1400175"/>
                                <a:gd name="T17" fmla="*/ 1739633 h 1400175"/>
                                <a:gd name="T18" fmla="*/ 1144604 w 1400175"/>
                                <a:gd name="T19" fmla="*/ 1350611 h 1400175"/>
                                <a:gd name="T20" fmla="*/ 1135769 w 1400175"/>
                                <a:gd name="T21" fmla="*/ 630384 h 1400175"/>
                                <a:gd name="T22" fmla="*/ 1166694 w 1400175"/>
                                <a:gd name="T23" fmla="*/ 550031 h 1400175"/>
                                <a:gd name="T24" fmla="*/ 1233453 w 1400175"/>
                                <a:gd name="T25" fmla="*/ 497607 h 1400175"/>
                                <a:gd name="T26" fmla="*/ 1196459 w 1400175"/>
                                <a:gd name="T27" fmla="*/ 329246 h 1400175"/>
                                <a:gd name="T28" fmla="*/ 940214 w 1400175"/>
                                <a:gd name="T29" fmla="*/ 391961 h 1400175"/>
                                <a:gd name="T30" fmla="*/ 714837 w 1400175"/>
                                <a:gd name="T31" fmla="*/ 517388 h 1400175"/>
                                <a:gd name="T32" fmla="*/ 531595 w 1400175"/>
                                <a:gd name="T33" fmla="*/ 696219 h 1400175"/>
                                <a:gd name="T34" fmla="*/ 400288 w 1400175"/>
                                <a:gd name="T35" fmla="*/ 918167 h 1400175"/>
                                <a:gd name="T36" fmla="*/ 331697 w 1400175"/>
                                <a:gd name="T37" fmla="*/ 1172450 h 1400175"/>
                                <a:gd name="T38" fmla="*/ 335125 w 1400175"/>
                                <a:gd name="T39" fmla="*/ 1443883 h 1400175"/>
                                <a:gd name="T40" fmla="*/ 410088 w 1400175"/>
                                <a:gd name="T41" fmla="*/ 1695717 h 1400175"/>
                                <a:gd name="T42" fmla="*/ 546784 w 1400175"/>
                                <a:gd name="T43" fmla="*/ 1914235 h 1400175"/>
                                <a:gd name="T44" fmla="*/ 733946 w 1400175"/>
                                <a:gd name="T45" fmla="*/ 2088657 h 1400175"/>
                                <a:gd name="T46" fmla="*/ 962263 w 1400175"/>
                                <a:gd name="T47" fmla="*/ 2208697 h 1400175"/>
                                <a:gd name="T48" fmla="*/ 1221446 w 1400175"/>
                                <a:gd name="T49" fmla="*/ 2265531 h 1400175"/>
                                <a:gd name="T50" fmla="*/ 1491899 w 1400175"/>
                                <a:gd name="T51" fmla="*/ 2248382 h 1400175"/>
                                <a:gd name="T52" fmla="*/ 1738344 w 1400175"/>
                                <a:gd name="T53" fmla="*/ 2161660 h 1400175"/>
                                <a:gd name="T54" fmla="*/ 1949512 w 1400175"/>
                                <a:gd name="T55" fmla="*/ 2015656 h 1400175"/>
                                <a:gd name="T56" fmla="*/ 2114626 w 1400175"/>
                                <a:gd name="T57" fmla="*/ 1819675 h 1400175"/>
                                <a:gd name="T58" fmla="*/ 2224376 w 1400175"/>
                                <a:gd name="T59" fmla="*/ 1584989 h 1400175"/>
                                <a:gd name="T60" fmla="*/ 2267490 w 1400175"/>
                                <a:gd name="T61" fmla="*/ 1320907 h 1400175"/>
                                <a:gd name="T62" fmla="*/ 2237113 w 1400175"/>
                                <a:gd name="T63" fmla="*/ 1053393 h 1400175"/>
                                <a:gd name="T64" fmla="*/ 2138633 w 1400175"/>
                                <a:gd name="T65" fmla="*/ 812829 h 1400175"/>
                                <a:gd name="T66" fmla="*/ 1982830 w 1400175"/>
                                <a:gd name="T67" fmla="*/ 609010 h 1400175"/>
                                <a:gd name="T68" fmla="*/ 1779499 w 1400175"/>
                                <a:gd name="T69" fmla="*/ 452713 h 1400175"/>
                                <a:gd name="T70" fmla="*/ 1538444 w 1400175"/>
                                <a:gd name="T71" fmla="*/ 354724 h 1400175"/>
                                <a:gd name="T72" fmla="*/ 1270932 w 1400175"/>
                                <a:gd name="T73" fmla="*/ 324347 h 1400175"/>
                                <a:gd name="T74" fmla="*/ 1619776 w 1400175"/>
                                <a:gd name="T75" fmla="*/ 40667 h 1400175"/>
                                <a:gd name="T76" fmla="*/ 1941184 w 1400175"/>
                                <a:gd name="T77" fmla="*/ 171482 h 1400175"/>
                                <a:gd name="T78" fmla="*/ 2212615 w 1400175"/>
                                <a:gd name="T79" fmla="*/ 379710 h 1400175"/>
                                <a:gd name="T80" fmla="*/ 2419864 w 1400175"/>
                                <a:gd name="T81" fmla="*/ 651143 h 1400175"/>
                                <a:gd name="T82" fmla="*/ 2551170 w 1400175"/>
                                <a:gd name="T83" fmla="*/ 972061 h 1400175"/>
                                <a:gd name="T84" fmla="*/ 2591348 w 1400175"/>
                                <a:gd name="T85" fmla="*/ 1329725 h 1400175"/>
                                <a:gd name="T86" fmla="*/ 2534023 w 1400175"/>
                                <a:gd name="T87" fmla="*/ 1681509 h 1400175"/>
                                <a:gd name="T88" fmla="*/ 2388018 w 1400175"/>
                                <a:gd name="T89" fmla="*/ 1994588 h 1400175"/>
                                <a:gd name="T90" fmla="*/ 2167050 w 1400175"/>
                                <a:gd name="T91" fmla="*/ 2255242 h 1400175"/>
                                <a:gd name="T92" fmla="*/ 1885818 w 1400175"/>
                                <a:gd name="T93" fmla="*/ 2450242 h 1400175"/>
                                <a:gd name="T94" fmla="*/ 1557552 w 1400175"/>
                                <a:gd name="T95" fmla="*/ 2565380 h 1400175"/>
                                <a:gd name="T96" fmla="*/ 1196459 w 1400175"/>
                                <a:gd name="T97" fmla="*/ 2588407 h 1400175"/>
                                <a:gd name="T98" fmla="*/ 850552 w 1400175"/>
                                <a:gd name="T99" fmla="*/ 2513445 h 1400175"/>
                                <a:gd name="T100" fmla="*/ 546295 w 1400175"/>
                                <a:gd name="T101" fmla="*/ 2352741 h 1400175"/>
                                <a:gd name="T102" fmla="*/ 295931 w 1400175"/>
                                <a:gd name="T103" fmla="*/ 2120505 h 1400175"/>
                                <a:gd name="T104" fmla="*/ 114649 w 1400175"/>
                                <a:gd name="T105" fmla="*/ 1829475 h 1400175"/>
                                <a:gd name="T106" fmla="*/ 15188 w 1400175"/>
                                <a:gd name="T107" fmla="*/ 1493369 h 1400175"/>
                                <a:gd name="T108" fmla="*/ 10288 w 1400175"/>
                                <a:gd name="T109" fmla="*/ 1130804 h 1400175"/>
                                <a:gd name="T110" fmla="*/ 101909 w 1400175"/>
                                <a:gd name="T111" fmla="*/ 791759 h 1400175"/>
                                <a:gd name="T112" fmla="*/ 276822 w 1400175"/>
                                <a:gd name="T113" fmla="*/ 496320 h 1400175"/>
                                <a:gd name="T114" fmla="*/ 520816 w 1400175"/>
                                <a:gd name="T115" fmla="*/ 257713 h 1400175"/>
                                <a:gd name="T116" fmla="*/ 820665 w 1400175"/>
                                <a:gd name="T117" fmla="*/ 90151 h 1400175"/>
                                <a:gd name="T118" fmla="*/ 1163631 w 1400175"/>
                                <a:gd name="T119" fmla="*/ 6859 h 1400175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400175" h="1400175">
                                  <a:moveTo>
                                    <a:pt x="696043" y="261938"/>
                                  </a:moveTo>
                                  <a:lnTo>
                                    <a:pt x="700551" y="261938"/>
                                  </a:lnTo>
                                  <a:lnTo>
                                    <a:pt x="705059" y="261938"/>
                                  </a:lnTo>
                                  <a:lnTo>
                                    <a:pt x="709832" y="262203"/>
                                  </a:lnTo>
                                  <a:lnTo>
                                    <a:pt x="714075" y="262732"/>
                                  </a:lnTo>
                                  <a:lnTo>
                                    <a:pt x="718318" y="263526"/>
                                  </a:lnTo>
                                  <a:lnTo>
                                    <a:pt x="722561" y="264850"/>
                                  </a:lnTo>
                                  <a:lnTo>
                                    <a:pt x="726804" y="265908"/>
                                  </a:lnTo>
                                  <a:lnTo>
                                    <a:pt x="730782" y="267232"/>
                                  </a:lnTo>
                                  <a:lnTo>
                                    <a:pt x="734760" y="268820"/>
                                  </a:lnTo>
                                  <a:lnTo>
                                    <a:pt x="738737" y="270673"/>
                                  </a:lnTo>
                                  <a:lnTo>
                                    <a:pt x="742450" y="272525"/>
                                  </a:lnTo>
                                  <a:lnTo>
                                    <a:pt x="746163" y="274643"/>
                                  </a:lnTo>
                                  <a:lnTo>
                                    <a:pt x="749610" y="276760"/>
                                  </a:lnTo>
                                  <a:lnTo>
                                    <a:pt x="753057" y="279143"/>
                                  </a:lnTo>
                                  <a:lnTo>
                                    <a:pt x="756505" y="281789"/>
                                  </a:lnTo>
                                  <a:lnTo>
                                    <a:pt x="759422" y="284701"/>
                                  </a:lnTo>
                                  <a:lnTo>
                                    <a:pt x="762604" y="287612"/>
                                  </a:lnTo>
                                  <a:lnTo>
                                    <a:pt x="765521" y="290524"/>
                                  </a:lnTo>
                                  <a:lnTo>
                                    <a:pt x="768438" y="293700"/>
                                  </a:lnTo>
                                  <a:lnTo>
                                    <a:pt x="770825" y="297141"/>
                                  </a:lnTo>
                                  <a:lnTo>
                                    <a:pt x="773211" y="300317"/>
                                  </a:lnTo>
                                  <a:lnTo>
                                    <a:pt x="775598" y="304287"/>
                                  </a:lnTo>
                                  <a:lnTo>
                                    <a:pt x="777719" y="307728"/>
                                  </a:lnTo>
                                  <a:lnTo>
                                    <a:pt x="779576" y="311434"/>
                                  </a:lnTo>
                                  <a:lnTo>
                                    <a:pt x="781432" y="315404"/>
                                  </a:lnTo>
                                  <a:lnTo>
                                    <a:pt x="783023" y="319374"/>
                                  </a:lnTo>
                                  <a:lnTo>
                                    <a:pt x="784349" y="323609"/>
                                  </a:lnTo>
                                  <a:lnTo>
                                    <a:pt x="785675" y="327580"/>
                                  </a:lnTo>
                                  <a:lnTo>
                                    <a:pt x="786736" y="331815"/>
                                  </a:lnTo>
                                  <a:lnTo>
                                    <a:pt x="787266" y="336050"/>
                                  </a:lnTo>
                                  <a:lnTo>
                                    <a:pt x="787796" y="340549"/>
                                  </a:lnTo>
                                  <a:lnTo>
                                    <a:pt x="788327" y="345049"/>
                                  </a:lnTo>
                                  <a:lnTo>
                                    <a:pt x="788327" y="349548"/>
                                  </a:lnTo>
                                  <a:lnTo>
                                    <a:pt x="788327" y="663463"/>
                                  </a:lnTo>
                                  <a:lnTo>
                                    <a:pt x="938156" y="812745"/>
                                  </a:lnTo>
                                  <a:lnTo>
                                    <a:pt x="941073" y="815921"/>
                                  </a:lnTo>
                                  <a:lnTo>
                                    <a:pt x="943990" y="819362"/>
                                  </a:lnTo>
                                  <a:lnTo>
                                    <a:pt x="946641" y="822803"/>
                                  </a:lnTo>
                                  <a:lnTo>
                                    <a:pt x="949028" y="826508"/>
                                  </a:lnTo>
                                  <a:lnTo>
                                    <a:pt x="951415" y="830214"/>
                                  </a:lnTo>
                                  <a:lnTo>
                                    <a:pt x="953801" y="833919"/>
                                  </a:lnTo>
                                  <a:lnTo>
                                    <a:pt x="955658" y="837625"/>
                                  </a:lnTo>
                                  <a:lnTo>
                                    <a:pt x="957249" y="841595"/>
                                  </a:lnTo>
                                  <a:lnTo>
                                    <a:pt x="958840" y="845830"/>
                                  </a:lnTo>
                                  <a:lnTo>
                                    <a:pt x="960166" y="849800"/>
                                  </a:lnTo>
                                  <a:lnTo>
                                    <a:pt x="961226" y="853771"/>
                                  </a:lnTo>
                                  <a:lnTo>
                                    <a:pt x="962022" y="857741"/>
                                  </a:lnTo>
                                  <a:lnTo>
                                    <a:pt x="962818" y="861976"/>
                                  </a:lnTo>
                                  <a:lnTo>
                                    <a:pt x="963348" y="866211"/>
                                  </a:lnTo>
                                  <a:lnTo>
                                    <a:pt x="963613" y="870446"/>
                                  </a:lnTo>
                                  <a:lnTo>
                                    <a:pt x="963613" y="874416"/>
                                  </a:lnTo>
                                  <a:lnTo>
                                    <a:pt x="963613" y="878651"/>
                                  </a:lnTo>
                                  <a:lnTo>
                                    <a:pt x="963348" y="883150"/>
                                  </a:lnTo>
                                  <a:lnTo>
                                    <a:pt x="962818" y="887121"/>
                                  </a:lnTo>
                                  <a:lnTo>
                                    <a:pt x="962022" y="891356"/>
                                  </a:lnTo>
                                  <a:lnTo>
                                    <a:pt x="961226" y="895326"/>
                                  </a:lnTo>
                                  <a:lnTo>
                                    <a:pt x="960166" y="899296"/>
                                  </a:lnTo>
                                  <a:lnTo>
                                    <a:pt x="958840" y="903531"/>
                                  </a:lnTo>
                                  <a:lnTo>
                                    <a:pt x="957249" y="907501"/>
                                  </a:lnTo>
                                  <a:lnTo>
                                    <a:pt x="955658" y="911472"/>
                                  </a:lnTo>
                                  <a:lnTo>
                                    <a:pt x="953801" y="915177"/>
                                  </a:lnTo>
                                  <a:lnTo>
                                    <a:pt x="951415" y="919147"/>
                                  </a:lnTo>
                                  <a:lnTo>
                                    <a:pt x="949028" y="922853"/>
                                  </a:lnTo>
                                  <a:lnTo>
                                    <a:pt x="946641" y="926294"/>
                                  </a:lnTo>
                                  <a:lnTo>
                                    <a:pt x="943990" y="929735"/>
                                  </a:lnTo>
                                  <a:lnTo>
                                    <a:pt x="941073" y="933176"/>
                                  </a:lnTo>
                                  <a:lnTo>
                                    <a:pt x="938156" y="936352"/>
                                  </a:lnTo>
                                  <a:lnTo>
                                    <a:pt x="934708" y="939793"/>
                                  </a:lnTo>
                                  <a:lnTo>
                                    <a:pt x="931261" y="942440"/>
                                  </a:lnTo>
                                  <a:lnTo>
                                    <a:pt x="927813" y="945086"/>
                                  </a:lnTo>
                                  <a:lnTo>
                                    <a:pt x="924101" y="947733"/>
                                  </a:lnTo>
                                  <a:lnTo>
                                    <a:pt x="920653" y="949851"/>
                                  </a:lnTo>
                                  <a:lnTo>
                                    <a:pt x="916941" y="951968"/>
                                  </a:lnTo>
                                  <a:lnTo>
                                    <a:pt x="912698" y="953821"/>
                                  </a:lnTo>
                                  <a:lnTo>
                                    <a:pt x="908985" y="955674"/>
                                  </a:lnTo>
                                  <a:lnTo>
                                    <a:pt x="905008" y="957262"/>
                                  </a:lnTo>
                                  <a:lnTo>
                                    <a:pt x="901030" y="958585"/>
                                  </a:lnTo>
                                  <a:lnTo>
                                    <a:pt x="897052" y="959644"/>
                                  </a:lnTo>
                                  <a:lnTo>
                                    <a:pt x="892544" y="960438"/>
                                  </a:lnTo>
                                  <a:lnTo>
                                    <a:pt x="888566" y="961232"/>
                                  </a:lnTo>
                                  <a:lnTo>
                                    <a:pt x="884323" y="961761"/>
                                  </a:lnTo>
                                  <a:lnTo>
                                    <a:pt x="880345" y="962026"/>
                                  </a:lnTo>
                                  <a:lnTo>
                                    <a:pt x="875837" y="962026"/>
                                  </a:lnTo>
                                  <a:lnTo>
                                    <a:pt x="871594" y="962026"/>
                                  </a:lnTo>
                                  <a:lnTo>
                                    <a:pt x="867617" y="961761"/>
                                  </a:lnTo>
                                  <a:lnTo>
                                    <a:pt x="863374" y="961232"/>
                                  </a:lnTo>
                                  <a:lnTo>
                                    <a:pt x="859396" y="960438"/>
                                  </a:lnTo>
                                  <a:lnTo>
                                    <a:pt x="854888" y="959644"/>
                                  </a:lnTo>
                                  <a:lnTo>
                                    <a:pt x="850910" y="958585"/>
                                  </a:lnTo>
                                  <a:lnTo>
                                    <a:pt x="846932" y="957262"/>
                                  </a:lnTo>
                                  <a:lnTo>
                                    <a:pt x="842955" y="955674"/>
                                  </a:lnTo>
                                  <a:lnTo>
                                    <a:pt x="839242" y="953821"/>
                                  </a:lnTo>
                                  <a:lnTo>
                                    <a:pt x="834999" y="951968"/>
                                  </a:lnTo>
                                  <a:lnTo>
                                    <a:pt x="831286" y="949851"/>
                                  </a:lnTo>
                                  <a:lnTo>
                                    <a:pt x="827839" y="947733"/>
                                  </a:lnTo>
                                  <a:lnTo>
                                    <a:pt x="824127" y="945086"/>
                                  </a:lnTo>
                                  <a:lnTo>
                                    <a:pt x="820679" y="942440"/>
                                  </a:lnTo>
                                  <a:lnTo>
                                    <a:pt x="817232" y="939793"/>
                                  </a:lnTo>
                                  <a:lnTo>
                                    <a:pt x="813784" y="936352"/>
                                  </a:lnTo>
                                  <a:lnTo>
                                    <a:pt x="638763" y="761396"/>
                                  </a:lnTo>
                                  <a:lnTo>
                                    <a:pt x="635846" y="758484"/>
                                  </a:lnTo>
                                  <a:lnTo>
                                    <a:pt x="633194" y="755308"/>
                                  </a:lnTo>
                                  <a:lnTo>
                                    <a:pt x="630277" y="752132"/>
                                  </a:lnTo>
                                  <a:lnTo>
                                    <a:pt x="627891" y="748427"/>
                                  </a:lnTo>
                                  <a:lnTo>
                                    <a:pt x="625769" y="744986"/>
                                  </a:lnTo>
                                  <a:lnTo>
                                    <a:pt x="623648" y="741545"/>
                                  </a:lnTo>
                                  <a:lnTo>
                                    <a:pt x="621791" y="737839"/>
                                  </a:lnTo>
                                  <a:lnTo>
                                    <a:pt x="619935" y="733869"/>
                                  </a:lnTo>
                                  <a:lnTo>
                                    <a:pt x="618344" y="729634"/>
                                  </a:lnTo>
                                  <a:lnTo>
                                    <a:pt x="617018" y="725664"/>
                                  </a:lnTo>
                                  <a:lnTo>
                                    <a:pt x="615957" y="721693"/>
                                  </a:lnTo>
                                  <a:lnTo>
                                    <a:pt x="614897" y="717459"/>
                                  </a:lnTo>
                                  <a:lnTo>
                                    <a:pt x="614101" y="712959"/>
                                  </a:lnTo>
                                  <a:lnTo>
                                    <a:pt x="613571" y="708724"/>
                                  </a:lnTo>
                                  <a:lnTo>
                                    <a:pt x="613040" y="704224"/>
                                  </a:lnTo>
                                  <a:lnTo>
                                    <a:pt x="612775" y="699989"/>
                                  </a:lnTo>
                                  <a:lnTo>
                                    <a:pt x="612775" y="699725"/>
                                  </a:lnTo>
                                  <a:lnTo>
                                    <a:pt x="612775" y="349548"/>
                                  </a:lnTo>
                                  <a:lnTo>
                                    <a:pt x="613040" y="345049"/>
                                  </a:lnTo>
                                  <a:lnTo>
                                    <a:pt x="613571" y="340549"/>
                                  </a:lnTo>
                                  <a:lnTo>
                                    <a:pt x="614101" y="336050"/>
                                  </a:lnTo>
                                  <a:lnTo>
                                    <a:pt x="614897" y="331815"/>
                                  </a:lnTo>
                                  <a:lnTo>
                                    <a:pt x="615692" y="327580"/>
                                  </a:lnTo>
                                  <a:lnTo>
                                    <a:pt x="617018" y="323609"/>
                                  </a:lnTo>
                                  <a:lnTo>
                                    <a:pt x="618344" y="319374"/>
                                  </a:lnTo>
                                  <a:lnTo>
                                    <a:pt x="619935" y="315404"/>
                                  </a:lnTo>
                                  <a:lnTo>
                                    <a:pt x="621526" y="311434"/>
                                  </a:lnTo>
                                  <a:lnTo>
                                    <a:pt x="623382" y="307728"/>
                                  </a:lnTo>
                                  <a:lnTo>
                                    <a:pt x="625504" y="304287"/>
                                  </a:lnTo>
                                  <a:lnTo>
                                    <a:pt x="627891" y="300317"/>
                                  </a:lnTo>
                                  <a:lnTo>
                                    <a:pt x="630277" y="297141"/>
                                  </a:lnTo>
                                  <a:lnTo>
                                    <a:pt x="633194" y="293700"/>
                                  </a:lnTo>
                                  <a:lnTo>
                                    <a:pt x="635846" y="290524"/>
                                  </a:lnTo>
                                  <a:lnTo>
                                    <a:pt x="638763" y="287612"/>
                                  </a:lnTo>
                                  <a:lnTo>
                                    <a:pt x="641680" y="284701"/>
                                  </a:lnTo>
                                  <a:lnTo>
                                    <a:pt x="644862" y="281789"/>
                                  </a:lnTo>
                                  <a:lnTo>
                                    <a:pt x="648045" y="279143"/>
                                  </a:lnTo>
                                  <a:lnTo>
                                    <a:pt x="651757" y="276760"/>
                                  </a:lnTo>
                                  <a:lnTo>
                                    <a:pt x="655205" y="274643"/>
                                  </a:lnTo>
                                  <a:lnTo>
                                    <a:pt x="658917" y="272525"/>
                                  </a:lnTo>
                                  <a:lnTo>
                                    <a:pt x="662630" y="270673"/>
                                  </a:lnTo>
                                  <a:lnTo>
                                    <a:pt x="666342" y="268820"/>
                                  </a:lnTo>
                                  <a:lnTo>
                                    <a:pt x="670585" y="267232"/>
                                  </a:lnTo>
                                  <a:lnTo>
                                    <a:pt x="674563" y="265908"/>
                                  </a:lnTo>
                                  <a:lnTo>
                                    <a:pt x="678806" y="264850"/>
                                  </a:lnTo>
                                  <a:lnTo>
                                    <a:pt x="682784" y="263526"/>
                                  </a:lnTo>
                                  <a:lnTo>
                                    <a:pt x="687027" y="262732"/>
                                  </a:lnTo>
                                  <a:lnTo>
                                    <a:pt x="691800" y="262203"/>
                                  </a:lnTo>
                                  <a:lnTo>
                                    <a:pt x="696043" y="261938"/>
                                  </a:lnTo>
                                  <a:close/>
                                  <a:moveTo>
                                    <a:pt x="686589" y="175220"/>
                                  </a:moveTo>
                                  <a:lnTo>
                                    <a:pt x="673355" y="175750"/>
                                  </a:lnTo>
                                  <a:lnTo>
                                    <a:pt x="659856" y="176544"/>
                                  </a:lnTo>
                                  <a:lnTo>
                                    <a:pt x="646357" y="177867"/>
                                  </a:lnTo>
                                  <a:lnTo>
                                    <a:pt x="633387" y="179191"/>
                                  </a:lnTo>
                                  <a:lnTo>
                                    <a:pt x="620418" y="181043"/>
                                  </a:lnTo>
                                  <a:lnTo>
                                    <a:pt x="607183" y="183161"/>
                                  </a:lnTo>
                                  <a:lnTo>
                                    <a:pt x="594743" y="185808"/>
                                  </a:lnTo>
                                  <a:lnTo>
                                    <a:pt x="581774" y="188454"/>
                                  </a:lnTo>
                                  <a:lnTo>
                                    <a:pt x="569069" y="191631"/>
                                  </a:lnTo>
                                  <a:lnTo>
                                    <a:pt x="556364" y="195072"/>
                                  </a:lnTo>
                                  <a:lnTo>
                                    <a:pt x="544189" y="198777"/>
                                  </a:lnTo>
                                  <a:lnTo>
                                    <a:pt x="532013" y="202747"/>
                                  </a:lnTo>
                                  <a:lnTo>
                                    <a:pt x="519838" y="206982"/>
                                  </a:lnTo>
                                  <a:lnTo>
                                    <a:pt x="507927" y="211747"/>
                                  </a:lnTo>
                                  <a:lnTo>
                                    <a:pt x="496016" y="216511"/>
                                  </a:lnTo>
                                  <a:lnTo>
                                    <a:pt x="484370" y="221540"/>
                                  </a:lnTo>
                                  <a:lnTo>
                                    <a:pt x="472724" y="226834"/>
                                  </a:lnTo>
                                  <a:lnTo>
                                    <a:pt x="461343" y="232657"/>
                                  </a:lnTo>
                                  <a:lnTo>
                                    <a:pt x="450226" y="238480"/>
                                  </a:lnTo>
                                  <a:lnTo>
                                    <a:pt x="438845" y="244567"/>
                                  </a:lnTo>
                                  <a:lnTo>
                                    <a:pt x="428258" y="251184"/>
                                  </a:lnTo>
                                  <a:lnTo>
                                    <a:pt x="417406" y="257801"/>
                                  </a:lnTo>
                                  <a:lnTo>
                                    <a:pt x="406818" y="264684"/>
                                  </a:lnTo>
                                  <a:lnTo>
                                    <a:pt x="396496" y="272095"/>
                                  </a:lnTo>
                                  <a:lnTo>
                                    <a:pt x="386173" y="279506"/>
                                  </a:lnTo>
                                  <a:lnTo>
                                    <a:pt x="376115" y="287182"/>
                                  </a:lnTo>
                                  <a:lnTo>
                                    <a:pt x="366322" y="295122"/>
                                  </a:lnTo>
                                  <a:lnTo>
                                    <a:pt x="356793" y="303327"/>
                                  </a:lnTo>
                                  <a:lnTo>
                                    <a:pt x="347264" y="311532"/>
                                  </a:lnTo>
                                  <a:lnTo>
                                    <a:pt x="338001" y="320002"/>
                                  </a:lnTo>
                                  <a:lnTo>
                                    <a:pt x="329001" y="329002"/>
                                  </a:lnTo>
                                  <a:lnTo>
                                    <a:pt x="320267" y="338001"/>
                                  </a:lnTo>
                                  <a:lnTo>
                                    <a:pt x="311532" y="347265"/>
                                  </a:lnTo>
                                  <a:lnTo>
                                    <a:pt x="303327" y="356529"/>
                                  </a:lnTo>
                                  <a:lnTo>
                                    <a:pt x="295386" y="366322"/>
                                  </a:lnTo>
                                  <a:lnTo>
                                    <a:pt x="287181" y="376115"/>
                                  </a:lnTo>
                                  <a:lnTo>
                                    <a:pt x="279505" y="386173"/>
                                  </a:lnTo>
                                  <a:lnTo>
                                    <a:pt x="272094" y="396496"/>
                                  </a:lnTo>
                                  <a:lnTo>
                                    <a:pt x="264948" y="406818"/>
                                  </a:lnTo>
                                  <a:lnTo>
                                    <a:pt x="258066" y="417406"/>
                                  </a:lnTo>
                                  <a:lnTo>
                                    <a:pt x="251184" y="427993"/>
                                  </a:lnTo>
                                  <a:lnTo>
                                    <a:pt x="244832" y="439110"/>
                                  </a:lnTo>
                                  <a:lnTo>
                                    <a:pt x="238744" y="449962"/>
                                  </a:lnTo>
                                  <a:lnTo>
                                    <a:pt x="232657" y="461343"/>
                                  </a:lnTo>
                                  <a:lnTo>
                                    <a:pt x="226834" y="472725"/>
                                  </a:lnTo>
                                  <a:lnTo>
                                    <a:pt x="221540" y="484106"/>
                                  </a:lnTo>
                                  <a:lnTo>
                                    <a:pt x="216246" y="496017"/>
                                  </a:lnTo>
                                  <a:lnTo>
                                    <a:pt x="211482" y="507663"/>
                                  </a:lnTo>
                                  <a:lnTo>
                                    <a:pt x="206982" y="519838"/>
                                  </a:lnTo>
                                  <a:lnTo>
                                    <a:pt x="202747" y="532014"/>
                                  </a:lnTo>
                                  <a:lnTo>
                                    <a:pt x="198512" y="544189"/>
                                  </a:lnTo>
                                  <a:lnTo>
                                    <a:pt x="195072" y="556629"/>
                                  </a:lnTo>
                                  <a:lnTo>
                                    <a:pt x="191631" y="569069"/>
                                  </a:lnTo>
                                  <a:lnTo>
                                    <a:pt x="188454" y="581510"/>
                                  </a:lnTo>
                                  <a:lnTo>
                                    <a:pt x="185808" y="594479"/>
                                  </a:lnTo>
                                  <a:lnTo>
                                    <a:pt x="183425" y="607448"/>
                                  </a:lnTo>
                                  <a:lnTo>
                                    <a:pt x="181043" y="620153"/>
                                  </a:lnTo>
                                  <a:lnTo>
                                    <a:pt x="179191" y="633387"/>
                                  </a:lnTo>
                                  <a:lnTo>
                                    <a:pt x="177602" y="646622"/>
                                  </a:lnTo>
                                  <a:lnTo>
                                    <a:pt x="176544" y="659856"/>
                                  </a:lnTo>
                                  <a:lnTo>
                                    <a:pt x="175750" y="673090"/>
                                  </a:lnTo>
                                  <a:lnTo>
                                    <a:pt x="175220" y="686589"/>
                                  </a:lnTo>
                                  <a:lnTo>
                                    <a:pt x="174956" y="700352"/>
                                  </a:lnTo>
                                  <a:lnTo>
                                    <a:pt x="175220" y="713587"/>
                                  </a:lnTo>
                                  <a:lnTo>
                                    <a:pt x="175750" y="727085"/>
                                  </a:lnTo>
                                  <a:lnTo>
                                    <a:pt x="176544" y="740584"/>
                                  </a:lnTo>
                                  <a:lnTo>
                                    <a:pt x="177602" y="753818"/>
                                  </a:lnTo>
                                  <a:lnTo>
                                    <a:pt x="179191" y="766788"/>
                                  </a:lnTo>
                                  <a:lnTo>
                                    <a:pt x="181043" y="780022"/>
                                  </a:lnTo>
                                  <a:lnTo>
                                    <a:pt x="183425" y="792992"/>
                                  </a:lnTo>
                                  <a:lnTo>
                                    <a:pt x="185808" y="805696"/>
                                  </a:lnTo>
                                  <a:lnTo>
                                    <a:pt x="188454" y="818666"/>
                                  </a:lnTo>
                                  <a:lnTo>
                                    <a:pt x="191631" y="831371"/>
                                  </a:lnTo>
                                  <a:lnTo>
                                    <a:pt x="195072" y="843546"/>
                                  </a:lnTo>
                                  <a:lnTo>
                                    <a:pt x="198512" y="856251"/>
                                  </a:lnTo>
                                  <a:lnTo>
                                    <a:pt x="202747" y="868426"/>
                                  </a:lnTo>
                                  <a:lnTo>
                                    <a:pt x="206982" y="880337"/>
                                  </a:lnTo>
                                  <a:lnTo>
                                    <a:pt x="211482" y="892512"/>
                                  </a:lnTo>
                                  <a:lnTo>
                                    <a:pt x="216246" y="904423"/>
                                  </a:lnTo>
                                  <a:lnTo>
                                    <a:pt x="221540" y="916069"/>
                                  </a:lnTo>
                                  <a:lnTo>
                                    <a:pt x="226834" y="927715"/>
                                  </a:lnTo>
                                  <a:lnTo>
                                    <a:pt x="232657" y="939097"/>
                                  </a:lnTo>
                                  <a:lnTo>
                                    <a:pt x="238744" y="950213"/>
                                  </a:lnTo>
                                  <a:lnTo>
                                    <a:pt x="244832" y="961330"/>
                                  </a:lnTo>
                                  <a:lnTo>
                                    <a:pt x="251184" y="972182"/>
                                  </a:lnTo>
                                  <a:lnTo>
                                    <a:pt x="258066" y="983034"/>
                                  </a:lnTo>
                                  <a:lnTo>
                                    <a:pt x="264948" y="993357"/>
                                  </a:lnTo>
                                  <a:lnTo>
                                    <a:pt x="272094" y="1003944"/>
                                  </a:lnTo>
                                  <a:lnTo>
                                    <a:pt x="279505" y="1014267"/>
                                  </a:lnTo>
                                  <a:lnTo>
                                    <a:pt x="287181" y="1024060"/>
                                  </a:lnTo>
                                  <a:lnTo>
                                    <a:pt x="295386" y="1034118"/>
                                  </a:lnTo>
                                  <a:lnTo>
                                    <a:pt x="303327" y="1043647"/>
                                  </a:lnTo>
                                  <a:lnTo>
                                    <a:pt x="311532" y="1053175"/>
                                  </a:lnTo>
                                  <a:lnTo>
                                    <a:pt x="320267" y="1062175"/>
                                  </a:lnTo>
                                  <a:lnTo>
                                    <a:pt x="329001" y="1071438"/>
                                  </a:lnTo>
                                  <a:lnTo>
                                    <a:pt x="338001" y="1080173"/>
                                  </a:lnTo>
                                  <a:lnTo>
                                    <a:pt x="347264" y="1088908"/>
                                  </a:lnTo>
                                  <a:lnTo>
                                    <a:pt x="356793" y="1097113"/>
                                  </a:lnTo>
                                  <a:lnTo>
                                    <a:pt x="366322" y="1105053"/>
                                  </a:lnTo>
                                  <a:lnTo>
                                    <a:pt x="376115" y="1113258"/>
                                  </a:lnTo>
                                  <a:lnTo>
                                    <a:pt x="386173" y="1120670"/>
                                  </a:lnTo>
                                  <a:lnTo>
                                    <a:pt x="396496" y="1128345"/>
                                  </a:lnTo>
                                  <a:lnTo>
                                    <a:pt x="406818" y="1135492"/>
                                  </a:lnTo>
                                  <a:lnTo>
                                    <a:pt x="417406" y="1142374"/>
                                  </a:lnTo>
                                  <a:lnTo>
                                    <a:pt x="428258" y="1149255"/>
                                  </a:lnTo>
                                  <a:lnTo>
                                    <a:pt x="438845" y="1155608"/>
                                  </a:lnTo>
                                  <a:lnTo>
                                    <a:pt x="450226" y="1161695"/>
                                  </a:lnTo>
                                  <a:lnTo>
                                    <a:pt x="461343" y="1167783"/>
                                  </a:lnTo>
                                  <a:lnTo>
                                    <a:pt x="472724" y="1173342"/>
                                  </a:lnTo>
                                  <a:lnTo>
                                    <a:pt x="484370" y="1178635"/>
                                  </a:lnTo>
                                  <a:lnTo>
                                    <a:pt x="496016" y="1183929"/>
                                  </a:lnTo>
                                  <a:lnTo>
                                    <a:pt x="507927" y="1188693"/>
                                  </a:lnTo>
                                  <a:lnTo>
                                    <a:pt x="519838" y="1193193"/>
                                  </a:lnTo>
                                  <a:lnTo>
                                    <a:pt x="532013" y="1197428"/>
                                  </a:lnTo>
                                  <a:lnTo>
                                    <a:pt x="544189" y="1201663"/>
                                  </a:lnTo>
                                  <a:lnTo>
                                    <a:pt x="556364" y="1205368"/>
                                  </a:lnTo>
                                  <a:lnTo>
                                    <a:pt x="569069" y="1208809"/>
                                  </a:lnTo>
                                  <a:lnTo>
                                    <a:pt x="581774" y="1211721"/>
                                  </a:lnTo>
                                  <a:lnTo>
                                    <a:pt x="594743" y="1214632"/>
                                  </a:lnTo>
                                  <a:lnTo>
                                    <a:pt x="607183" y="1217014"/>
                                  </a:lnTo>
                                  <a:lnTo>
                                    <a:pt x="620418" y="1219396"/>
                                  </a:lnTo>
                                  <a:lnTo>
                                    <a:pt x="633387" y="1221249"/>
                                  </a:lnTo>
                                  <a:lnTo>
                                    <a:pt x="646357" y="1222573"/>
                                  </a:lnTo>
                                  <a:lnTo>
                                    <a:pt x="659856" y="1223896"/>
                                  </a:lnTo>
                                  <a:lnTo>
                                    <a:pt x="673355" y="1224690"/>
                                  </a:lnTo>
                                  <a:lnTo>
                                    <a:pt x="686589" y="1225219"/>
                                  </a:lnTo>
                                  <a:lnTo>
                                    <a:pt x="700088" y="1225219"/>
                                  </a:lnTo>
                                  <a:lnTo>
                                    <a:pt x="713851" y="1225219"/>
                                  </a:lnTo>
                                  <a:lnTo>
                                    <a:pt x="727350" y="1224690"/>
                                  </a:lnTo>
                                  <a:lnTo>
                                    <a:pt x="740320" y="1223896"/>
                                  </a:lnTo>
                                  <a:lnTo>
                                    <a:pt x="753818" y="1222573"/>
                                  </a:lnTo>
                                  <a:lnTo>
                                    <a:pt x="767053" y="1221249"/>
                                  </a:lnTo>
                                  <a:lnTo>
                                    <a:pt x="780022" y="1219396"/>
                                  </a:lnTo>
                                  <a:lnTo>
                                    <a:pt x="792992" y="1217014"/>
                                  </a:lnTo>
                                  <a:lnTo>
                                    <a:pt x="805961" y="1214632"/>
                                  </a:lnTo>
                                  <a:lnTo>
                                    <a:pt x="818401" y="1211721"/>
                                  </a:lnTo>
                                  <a:lnTo>
                                    <a:pt x="831106" y="1208809"/>
                                  </a:lnTo>
                                  <a:lnTo>
                                    <a:pt x="843811" y="1205368"/>
                                  </a:lnTo>
                                  <a:lnTo>
                                    <a:pt x="855986" y="1201663"/>
                                  </a:lnTo>
                                  <a:lnTo>
                                    <a:pt x="868426" y="1197428"/>
                                  </a:lnTo>
                                  <a:lnTo>
                                    <a:pt x="880602" y="1193193"/>
                                  </a:lnTo>
                                  <a:lnTo>
                                    <a:pt x="892512" y="1188693"/>
                                  </a:lnTo>
                                  <a:lnTo>
                                    <a:pt x="904423" y="1183929"/>
                                  </a:lnTo>
                                  <a:lnTo>
                                    <a:pt x="916069" y="1178635"/>
                                  </a:lnTo>
                                  <a:lnTo>
                                    <a:pt x="927451" y="1173342"/>
                                  </a:lnTo>
                                  <a:lnTo>
                                    <a:pt x="939097" y="1167783"/>
                                  </a:lnTo>
                                  <a:lnTo>
                                    <a:pt x="950213" y="1161695"/>
                                  </a:lnTo>
                                  <a:lnTo>
                                    <a:pt x="961330" y="1155608"/>
                                  </a:lnTo>
                                  <a:lnTo>
                                    <a:pt x="972447" y="1149255"/>
                                  </a:lnTo>
                                  <a:lnTo>
                                    <a:pt x="983034" y="1142374"/>
                                  </a:lnTo>
                                  <a:lnTo>
                                    <a:pt x="993622" y="1135492"/>
                                  </a:lnTo>
                                  <a:lnTo>
                                    <a:pt x="1003944" y="1128345"/>
                                  </a:lnTo>
                                  <a:lnTo>
                                    <a:pt x="1014267" y="1120670"/>
                                  </a:lnTo>
                                  <a:lnTo>
                                    <a:pt x="1024060" y="1113258"/>
                                  </a:lnTo>
                                  <a:lnTo>
                                    <a:pt x="1034118" y="1105053"/>
                                  </a:lnTo>
                                  <a:lnTo>
                                    <a:pt x="1043382" y="1097113"/>
                                  </a:lnTo>
                                  <a:lnTo>
                                    <a:pt x="1053175" y="1088908"/>
                                  </a:lnTo>
                                  <a:lnTo>
                                    <a:pt x="1062175" y="1080173"/>
                                  </a:lnTo>
                                  <a:lnTo>
                                    <a:pt x="1071174" y="1071438"/>
                                  </a:lnTo>
                                  <a:lnTo>
                                    <a:pt x="1079908" y="1062175"/>
                                  </a:lnTo>
                                  <a:lnTo>
                                    <a:pt x="1088643" y="1053175"/>
                                  </a:lnTo>
                                  <a:lnTo>
                                    <a:pt x="1096848" y="1043647"/>
                                  </a:lnTo>
                                  <a:lnTo>
                                    <a:pt x="1105318" y="1034118"/>
                                  </a:lnTo>
                                  <a:lnTo>
                                    <a:pt x="1112994" y="1024060"/>
                                  </a:lnTo>
                                  <a:lnTo>
                                    <a:pt x="1120934" y="1014267"/>
                                  </a:lnTo>
                                  <a:lnTo>
                                    <a:pt x="1128345" y="1003944"/>
                                  </a:lnTo>
                                  <a:lnTo>
                                    <a:pt x="1135227" y="993357"/>
                                  </a:lnTo>
                                  <a:lnTo>
                                    <a:pt x="1142374" y="983034"/>
                                  </a:lnTo>
                                  <a:lnTo>
                                    <a:pt x="1148991" y="972182"/>
                                  </a:lnTo>
                                  <a:lnTo>
                                    <a:pt x="1155343" y="961330"/>
                                  </a:lnTo>
                                  <a:lnTo>
                                    <a:pt x="1161960" y="950213"/>
                                  </a:lnTo>
                                  <a:lnTo>
                                    <a:pt x="1167783" y="939097"/>
                                  </a:lnTo>
                                  <a:lnTo>
                                    <a:pt x="1173342" y="927715"/>
                                  </a:lnTo>
                                  <a:lnTo>
                                    <a:pt x="1178900" y="916069"/>
                                  </a:lnTo>
                                  <a:lnTo>
                                    <a:pt x="1183929" y="904423"/>
                                  </a:lnTo>
                                  <a:lnTo>
                                    <a:pt x="1188693" y="892512"/>
                                  </a:lnTo>
                                  <a:lnTo>
                                    <a:pt x="1193193" y="880337"/>
                                  </a:lnTo>
                                  <a:lnTo>
                                    <a:pt x="1197692" y="868426"/>
                                  </a:lnTo>
                                  <a:lnTo>
                                    <a:pt x="1201663" y="856251"/>
                                  </a:lnTo>
                                  <a:lnTo>
                                    <a:pt x="1205368" y="843546"/>
                                  </a:lnTo>
                                  <a:lnTo>
                                    <a:pt x="1208544" y="831371"/>
                                  </a:lnTo>
                                  <a:lnTo>
                                    <a:pt x="1211721" y="818666"/>
                                  </a:lnTo>
                                  <a:lnTo>
                                    <a:pt x="1214632" y="805696"/>
                                  </a:lnTo>
                                  <a:lnTo>
                                    <a:pt x="1217014" y="792992"/>
                                  </a:lnTo>
                                  <a:lnTo>
                                    <a:pt x="1219132" y="780022"/>
                                  </a:lnTo>
                                  <a:lnTo>
                                    <a:pt x="1220985" y="766788"/>
                                  </a:lnTo>
                                  <a:lnTo>
                                    <a:pt x="1222573" y="753818"/>
                                  </a:lnTo>
                                  <a:lnTo>
                                    <a:pt x="1223631" y="740584"/>
                                  </a:lnTo>
                                  <a:lnTo>
                                    <a:pt x="1224425" y="727085"/>
                                  </a:lnTo>
                                  <a:lnTo>
                                    <a:pt x="1224955" y="713587"/>
                                  </a:lnTo>
                                  <a:lnTo>
                                    <a:pt x="1225219" y="700352"/>
                                  </a:lnTo>
                                  <a:lnTo>
                                    <a:pt x="1224955" y="686589"/>
                                  </a:lnTo>
                                  <a:lnTo>
                                    <a:pt x="1224425" y="673090"/>
                                  </a:lnTo>
                                  <a:lnTo>
                                    <a:pt x="1223631" y="659856"/>
                                  </a:lnTo>
                                  <a:lnTo>
                                    <a:pt x="1222573" y="646622"/>
                                  </a:lnTo>
                                  <a:lnTo>
                                    <a:pt x="1220985" y="633387"/>
                                  </a:lnTo>
                                  <a:lnTo>
                                    <a:pt x="1219132" y="620153"/>
                                  </a:lnTo>
                                  <a:lnTo>
                                    <a:pt x="1217014" y="607448"/>
                                  </a:lnTo>
                                  <a:lnTo>
                                    <a:pt x="1214632" y="594479"/>
                                  </a:lnTo>
                                  <a:lnTo>
                                    <a:pt x="1211721" y="581510"/>
                                  </a:lnTo>
                                  <a:lnTo>
                                    <a:pt x="1208544" y="569069"/>
                                  </a:lnTo>
                                  <a:lnTo>
                                    <a:pt x="1205368" y="556629"/>
                                  </a:lnTo>
                                  <a:lnTo>
                                    <a:pt x="1201663" y="544189"/>
                                  </a:lnTo>
                                  <a:lnTo>
                                    <a:pt x="1197692" y="532014"/>
                                  </a:lnTo>
                                  <a:lnTo>
                                    <a:pt x="1193193" y="519838"/>
                                  </a:lnTo>
                                  <a:lnTo>
                                    <a:pt x="1188693" y="507663"/>
                                  </a:lnTo>
                                  <a:lnTo>
                                    <a:pt x="1183929" y="496017"/>
                                  </a:lnTo>
                                  <a:lnTo>
                                    <a:pt x="1178900" y="484106"/>
                                  </a:lnTo>
                                  <a:lnTo>
                                    <a:pt x="1173342" y="472725"/>
                                  </a:lnTo>
                                  <a:lnTo>
                                    <a:pt x="1167783" y="461343"/>
                                  </a:lnTo>
                                  <a:lnTo>
                                    <a:pt x="1161960" y="449962"/>
                                  </a:lnTo>
                                  <a:lnTo>
                                    <a:pt x="1155343" y="439110"/>
                                  </a:lnTo>
                                  <a:lnTo>
                                    <a:pt x="1148991" y="427993"/>
                                  </a:lnTo>
                                  <a:lnTo>
                                    <a:pt x="1142374" y="417406"/>
                                  </a:lnTo>
                                  <a:lnTo>
                                    <a:pt x="1135227" y="406818"/>
                                  </a:lnTo>
                                  <a:lnTo>
                                    <a:pt x="1128345" y="396496"/>
                                  </a:lnTo>
                                  <a:lnTo>
                                    <a:pt x="1120934" y="386173"/>
                                  </a:lnTo>
                                  <a:lnTo>
                                    <a:pt x="1112994" y="376115"/>
                                  </a:lnTo>
                                  <a:lnTo>
                                    <a:pt x="1105318" y="366322"/>
                                  </a:lnTo>
                                  <a:lnTo>
                                    <a:pt x="1096848" y="356529"/>
                                  </a:lnTo>
                                  <a:lnTo>
                                    <a:pt x="1088643" y="347265"/>
                                  </a:lnTo>
                                  <a:lnTo>
                                    <a:pt x="1079908" y="338001"/>
                                  </a:lnTo>
                                  <a:lnTo>
                                    <a:pt x="1071174" y="329002"/>
                                  </a:lnTo>
                                  <a:lnTo>
                                    <a:pt x="1062175" y="320002"/>
                                  </a:lnTo>
                                  <a:lnTo>
                                    <a:pt x="1053175" y="311532"/>
                                  </a:lnTo>
                                  <a:lnTo>
                                    <a:pt x="1043382" y="303327"/>
                                  </a:lnTo>
                                  <a:lnTo>
                                    <a:pt x="1034118" y="295122"/>
                                  </a:lnTo>
                                  <a:lnTo>
                                    <a:pt x="1024060" y="287182"/>
                                  </a:lnTo>
                                  <a:lnTo>
                                    <a:pt x="1014267" y="279506"/>
                                  </a:lnTo>
                                  <a:lnTo>
                                    <a:pt x="1003944" y="272095"/>
                                  </a:lnTo>
                                  <a:lnTo>
                                    <a:pt x="993622" y="264684"/>
                                  </a:lnTo>
                                  <a:lnTo>
                                    <a:pt x="983034" y="257801"/>
                                  </a:lnTo>
                                  <a:lnTo>
                                    <a:pt x="972447" y="251184"/>
                                  </a:lnTo>
                                  <a:lnTo>
                                    <a:pt x="961330" y="244567"/>
                                  </a:lnTo>
                                  <a:lnTo>
                                    <a:pt x="950213" y="238480"/>
                                  </a:lnTo>
                                  <a:lnTo>
                                    <a:pt x="939097" y="232657"/>
                                  </a:lnTo>
                                  <a:lnTo>
                                    <a:pt x="927451" y="226834"/>
                                  </a:lnTo>
                                  <a:lnTo>
                                    <a:pt x="916069" y="221540"/>
                                  </a:lnTo>
                                  <a:lnTo>
                                    <a:pt x="904423" y="216511"/>
                                  </a:lnTo>
                                  <a:lnTo>
                                    <a:pt x="892512" y="211747"/>
                                  </a:lnTo>
                                  <a:lnTo>
                                    <a:pt x="880602" y="206982"/>
                                  </a:lnTo>
                                  <a:lnTo>
                                    <a:pt x="868426" y="202747"/>
                                  </a:lnTo>
                                  <a:lnTo>
                                    <a:pt x="855986" y="198777"/>
                                  </a:lnTo>
                                  <a:lnTo>
                                    <a:pt x="843811" y="195072"/>
                                  </a:lnTo>
                                  <a:lnTo>
                                    <a:pt x="831106" y="191631"/>
                                  </a:lnTo>
                                  <a:lnTo>
                                    <a:pt x="818401" y="188454"/>
                                  </a:lnTo>
                                  <a:lnTo>
                                    <a:pt x="805961" y="185808"/>
                                  </a:lnTo>
                                  <a:lnTo>
                                    <a:pt x="792992" y="183161"/>
                                  </a:lnTo>
                                  <a:lnTo>
                                    <a:pt x="780022" y="181043"/>
                                  </a:lnTo>
                                  <a:lnTo>
                                    <a:pt x="767053" y="179191"/>
                                  </a:lnTo>
                                  <a:lnTo>
                                    <a:pt x="753818" y="177867"/>
                                  </a:lnTo>
                                  <a:lnTo>
                                    <a:pt x="740320" y="176544"/>
                                  </a:lnTo>
                                  <a:lnTo>
                                    <a:pt x="727350" y="175750"/>
                                  </a:lnTo>
                                  <a:lnTo>
                                    <a:pt x="713851" y="175220"/>
                                  </a:lnTo>
                                  <a:lnTo>
                                    <a:pt x="700088" y="175220"/>
                                  </a:lnTo>
                                  <a:lnTo>
                                    <a:pt x="686589" y="175220"/>
                                  </a:lnTo>
                                  <a:close/>
                                  <a:moveTo>
                                    <a:pt x="700088" y="0"/>
                                  </a:moveTo>
                                  <a:lnTo>
                                    <a:pt x="718086" y="265"/>
                                  </a:lnTo>
                                  <a:lnTo>
                                    <a:pt x="736085" y="794"/>
                                  </a:lnTo>
                                  <a:lnTo>
                                    <a:pt x="754083" y="1853"/>
                                  </a:lnTo>
                                  <a:lnTo>
                                    <a:pt x="771817" y="3705"/>
                                  </a:lnTo>
                                  <a:lnTo>
                                    <a:pt x="789286" y="5823"/>
                                  </a:lnTo>
                                  <a:lnTo>
                                    <a:pt x="806755" y="8205"/>
                                  </a:lnTo>
                                  <a:lnTo>
                                    <a:pt x="824224" y="11117"/>
                                  </a:lnTo>
                                  <a:lnTo>
                                    <a:pt x="841429" y="14293"/>
                                  </a:lnTo>
                                  <a:lnTo>
                                    <a:pt x="858368" y="17998"/>
                                  </a:lnTo>
                                  <a:lnTo>
                                    <a:pt x="875043" y="21969"/>
                                  </a:lnTo>
                                  <a:lnTo>
                                    <a:pt x="891718" y="26733"/>
                                  </a:lnTo>
                                  <a:lnTo>
                                    <a:pt x="908393" y="31497"/>
                                  </a:lnTo>
                                  <a:lnTo>
                                    <a:pt x="924539" y="36791"/>
                                  </a:lnTo>
                                  <a:lnTo>
                                    <a:pt x="940950" y="42614"/>
                                  </a:lnTo>
                                  <a:lnTo>
                                    <a:pt x="956831" y="48702"/>
                                  </a:lnTo>
                                  <a:lnTo>
                                    <a:pt x="972712" y="55054"/>
                                  </a:lnTo>
                                  <a:lnTo>
                                    <a:pt x="988063" y="61936"/>
                                  </a:lnTo>
                                  <a:lnTo>
                                    <a:pt x="1003679" y="69082"/>
                                  </a:lnTo>
                                  <a:lnTo>
                                    <a:pt x="1018766" y="76493"/>
                                  </a:lnTo>
                                  <a:lnTo>
                                    <a:pt x="1033853" y="84699"/>
                                  </a:lnTo>
                                  <a:lnTo>
                                    <a:pt x="1048676" y="92639"/>
                                  </a:lnTo>
                                  <a:lnTo>
                                    <a:pt x="1062969" y="101374"/>
                                  </a:lnTo>
                                  <a:lnTo>
                                    <a:pt x="1077526" y="110373"/>
                                  </a:lnTo>
                                  <a:lnTo>
                                    <a:pt x="1091554" y="119637"/>
                                  </a:lnTo>
                                  <a:lnTo>
                                    <a:pt x="1105583" y="129165"/>
                                  </a:lnTo>
                                  <a:lnTo>
                                    <a:pt x="1118817" y="139223"/>
                                  </a:lnTo>
                                  <a:lnTo>
                                    <a:pt x="1132316" y="149281"/>
                                  </a:lnTo>
                                  <a:lnTo>
                                    <a:pt x="1145550" y="159869"/>
                                  </a:lnTo>
                                  <a:lnTo>
                                    <a:pt x="1158519" y="170721"/>
                                  </a:lnTo>
                                  <a:lnTo>
                                    <a:pt x="1170695" y="181837"/>
                                  </a:lnTo>
                                  <a:lnTo>
                                    <a:pt x="1183135" y="193483"/>
                                  </a:lnTo>
                                  <a:lnTo>
                                    <a:pt x="1195310" y="205129"/>
                                  </a:lnTo>
                                  <a:lnTo>
                                    <a:pt x="1206956" y="217040"/>
                                  </a:lnTo>
                                  <a:lnTo>
                                    <a:pt x="1218338" y="229480"/>
                                  </a:lnTo>
                                  <a:lnTo>
                                    <a:pt x="1229454" y="241920"/>
                                  </a:lnTo>
                                  <a:lnTo>
                                    <a:pt x="1240306" y="254890"/>
                                  </a:lnTo>
                                  <a:lnTo>
                                    <a:pt x="1250894" y="268124"/>
                                  </a:lnTo>
                                  <a:lnTo>
                                    <a:pt x="1261216" y="281094"/>
                                  </a:lnTo>
                                  <a:lnTo>
                                    <a:pt x="1271274" y="294857"/>
                                  </a:lnTo>
                                  <a:lnTo>
                                    <a:pt x="1280538" y="308886"/>
                                  </a:lnTo>
                                  <a:lnTo>
                                    <a:pt x="1290067" y="322914"/>
                                  </a:lnTo>
                                  <a:lnTo>
                                    <a:pt x="1298801" y="336942"/>
                                  </a:lnTo>
                                  <a:lnTo>
                                    <a:pt x="1307271" y="351764"/>
                                  </a:lnTo>
                                  <a:lnTo>
                                    <a:pt x="1315741" y="366587"/>
                                  </a:lnTo>
                                  <a:lnTo>
                                    <a:pt x="1323682" y="381409"/>
                                  </a:lnTo>
                                  <a:lnTo>
                                    <a:pt x="1331358" y="396761"/>
                                  </a:lnTo>
                                  <a:lnTo>
                                    <a:pt x="1338239" y="411847"/>
                                  </a:lnTo>
                                  <a:lnTo>
                                    <a:pt x="1345121" y="427728"/>
                                  </a:lnTo>
                                  <a:lnTo>
                                    <a:pt x="1351738" y="443345"/>
                                  </a:lnTo>
                                  <a:lnTo>
                                    <a:pt x="1357826" y="459490"/>
                                  </a:lnTo>
                                  <a:lnTo>
                                    <a:pt x="1363384" y="475636"/>
                                  </a:lnTo>
                                  <a:lnTo>
                                    <a:pt x="1368943" y="492047"/>
                                  </a:lnTo>
                                  <a:lnTo>
                                    <a:pt x="1373707" y="508722"/>
                                  </a:lnTo>
                                  <a:lnTo>
                                    <a:pt x="1378206" y="525132"/>
                                  </a:lnTo>
                                  <a:lnTo>
                                    <a:pt x="1382177" y="542072"/>
                                  </a:lnTo>
                                  <a:lnTo>
                                    <a:pt x="1386147" y="559011"/>
                                  </a:lnTo>
                                  <a:lnTo>
                                    <a:pt x="1389323" y="576216"/>
                                  </a:lnTo>
                                  <a:lnTo>
                                    <a:pt x="1392235" y="593420"/>
                                  </a:lnTo>
                                  <a:lnTo>
                                    <a:pt x="1394617" y="610889"/>
                                  </a:lnTo>
                                  <a:lnTo>
                                    <a:pt x="1396470" y="628623"/>
                                  </a:lnTo>
                                  <a:lnTo>
                                    <a:pt x="1398058" y="646357"/>
                                  </a:lnTo>
                                  <a:lnTo>
                                    <a:pt x="1399116" y="664091"/>
                                  </a:lnTo>
                                  <a:lnTo>
                                    <a:pt x="1399911" y="682089"/>
                                  </a:lnTo>
                                  <a:lnTo>
                                    <a:pt x="1400175" y="700352"/>
                                  </a:lnTo>
                                  <a:lnTo>
                                    <a:pt x="1399911" y="718351"/>
                                  </a:lnTo>
                                  <a:lnTo>
                                    <a:pt x="1399116" y="736349"/>
                                  </a:lnTo>
                                  <a:lnTo>
                                    <a:pt x="1398058" y="754083"/>
                                  </a:lnTo>
                                  <a:lnTo>
                                    <a:pt x="1396470" y="771817"/>
                                  </a:lnTo>
                                  <a:lnTo>
                                    <a:pt x="1394617" y="789551"/>
                                  </a:lnTo>
                                  <a:lnTo>
                                    <a:pt x="1392235" y="806755"/>
                                  </a:lnTo>
                                  <a:lnTo>
                                    <a:pt x="1389323" y="823959"/>
                                  </a:lnTo>
                                  <a:lnTo>
                                    <a:pt x="1386147" y="841164"/>
                                  </a:lnTo>
                                  <a:lnTo>
                                    <a:pt x="1382177" y="858104"/>
                                  </a:lnTo>
                                  <a:lnTo>
                                    <a:pt x="1378206" y="875043"/>
                                  </a:lnTo>
                                  <a:lnTo>
                                    <a:pt x="1373707" y="891718"/>
                                  </a:lnTo>
                                  <a:lnTo>
                                    <a:pt x="1368943" y="908393"/>
                                  </a:lnTo>
                                  <a:lnTo>
                                    <a:pt x="1363384" y="924804"/>
                                  </a:lnTo>
                                  <a:lnTo>
                                    <a:pt x="1357826" y="940950"/>
                                  </a:lnTo>
                                  <a:lnTo>
                                    <a:pt x="1351738" y="957095"/>
                                  </a:lnTo>
                                  <a:lnTo>
                                    <a:pt x="1345121" y="972712"/>
                                  </a:lnTo>
                                  <a:lnTo>
                                    <a:pt x="1338239" y="988328"/>
                                  </a:lnTo>
                                  <a:lnTo>
                                    <a:pt x="1331358" y="1003679"/>
                                  </a:lnTo>
                                  <a:lnTo>
                                    <a:pt x="1323682" y="1019031"/>
                                  </a:lnTo>
                                  <a:lnTo>
                                    <a:pt x="1315741" y="1033853"/>
                                  </a:lnTo>
                                  <a:lnTo>
                                    <a:pt x="1307271" y="1048676"/>
                                  </a:lnTo>
                                  <a:lnTo>
                                    <a:pt x="1298801" y="1063233"/>
                                  </a:lnTo>
                                  <a:lnTo>
                                    <a:pt x="1290067" y="1077526"/>
                                  </a:lnTo>
                                  <a:lnTo>
                                    <a:pt x="1280538" y="1091554"/>
                                  </a:lnTo>
                                  <a:lnTo>
                                    <a:pt x="1271274" y="1105318"/>
                                  </a:lnTo>
                                  <a:lnTo>
                                    <a:pt x="1261216" y="1119081"/>
                                  </a:lnTo>
                                  <a:lnTo>
                                    <a:pt x="1250894" y="1132316"/>
                                  </a:lnTo>
                                  <a:lnTo>
                                    <a:pt x="1240306" y="1145550"/>
                                  </a:lnTo>
                                  <a:lnTo>
                                    <a:pt x="1229454" y="1158255"/>
                                  </a:lnTo>
                                  <a:lnTo>
                                    <a:pt x="1218338" y="1170959"/>
                                  </a:lnTo>
                                  <a:lnTo>
                                    <a:pt x="1206956" y="1183400"/>
                                  </a:lnTo>
                                  <a:lnTo>
                                    <a:pt x="1195310" y="1195046"/>
                                  </a:lnTo>
                                  <a:lnTo>
                                    <a:pt x="1183135" y="1206956"/>
                                  </a:lnTo>
                                  <a:lnTo>
                                    <a:pt x="1170695" y="1218338"/>
                                  </a:lnTo>
                                  <a:lnTo>
                                    <a:pt x="1158519" y="1229454"/>
                                  </a:lnTo>
                                  <a:lnTo>
                                    <a:pt x="1145550" y="1240571"/>
                                  </a:lnTo>
                                  <a:lnTo>
                                    <a:pt x="1132316" y="1250894"/>
                                  </a:lnTo>
                                  <a:lnTo>
                                    <a:pt x="1118817" y="1261216"/>
                                  </a:lnTo>
                                  <a:lnTo>
                                    <a:pt x="1105583" y="1271010"/>
                                  </a:lnTo>
                                  <a:lnTo>
                                    <a:pt x="1091554" y="1280803"/>
                                  </a:lnTo>
                                  <a:lnTo>
                                    <a:pt x="1077526" y="1289802"/>
                                  </a:lnTo>
                                  <a:lnTo>
                                    <a:pt x="1062969" y="1299066"/>
                                  </a:lnTo>
                                  <a:lnTo>
                                    <a:pt x="1048676" y="1307536"/>
                                  </a:lnTo>
                                  <a:lnTo>
                                    <a:pt x="1033853" y="1316006"/>
                                  </a:lnTo>
                                  <a:lnTo>
                                    <a:pt x="1018766" y="1323682"/>
                                  </a:lnTo>
                                  <a:lnTo>
                                    <a:pt x="1003679" y="1331358"/>
                                  </a:lnTo>
                                  <a:lnTo>
                                    <a:pt x="988063" y="1338504"/>
                                  </a:lnTo>
                                  <a:lnTo>
                                    <a:pt x="972712" y="1345121"/>
                                  </a:lnTo>
                                  <a:lnTo>
                                    <a:pt x="956831" y="1351738"/>
                                  </a:lnTo>
                                  <a:lnTo>
                                    <a:pt x="940950" y="1357826"/>
                                  </a:lnTo>
                                  <a:lnTo>
                                    <a:pt x="924539" y="1363384"/>
                                  </a:lnTo>
                                  <a:lnTo>
                                    <a:pt x="908393" y="1368943"/>
                                  </a:lnTo>
                                  <a:lnTo>
                                    <a:pt x="891718" y="1373707"/>
                                  </a:lnTo>
                                  <a:lnTo>
                                    <a:pt x="875043" y="1378206"/>
                                  </a:lnTo>
                                  <a:lnTo>
                                    <a:pt x="858368" y="1382177"/>
                                  </a:lnTo>
                                  <a:lnTo>
                                    <a:pt x="841429" y="1385882"/>
                                  </a:lnTo>
                                  <a:lnTo>
                                    <a:pt x="824224" y="1389588"/>
                                  </a:lnTo>
                                  <a:lnTo>
                                    <a:pt x="806755" y="1392235"/>
                                  </a:lnTo>
                                  <a:lnTo>
                                    <a:pt x="789286" y="1394617"/>
                                  </a:lnTo>
                                  <a:lnTo>
                                    <a:pt x="771817" y="1396734"/>
                                  </a:lnTo>
                                  <a:lnTo>
                                    <a:pt x="754083" y="1398322"/>
                                  </a:lnTo>
                                  <a:lnTo>
                                    <a:pt x="736085" y="1399381"/>
                                  </a:lnTo>
                                  <a:lnTo>
                                    <a:pt x="718086" y="1399911"/>
                                  </a:lnTo>
                                  <a:lnTo>
                                    <a:pt x="700088" y="1400175"/>
                                  </a:lnTo>
                                  <a:lnTo>
                                    <a:pt x="682089" y="1399911"/>
                                  </a:lnTo>
                                  <a:lnTo>
                                    <a:pt x="664091" y="1399381"/>
                                  </a:lnTo>
                                  <a:lnTo>
                                    <a:pt x="646357" y="1398322"/>
                                  </a:lnTo>
                                  <a:lnTo>
                                    <a:pt x="628623" y="1396734"/>
                                  </a:lnTo>
                                  <a:lnTo>
                                    <a:pt x="610889" y="1394617"/>
                                  </a:lnTo>
                                  <a:lnTo>
                                    <a:pt x="593420" y="1392235"/>
                                  </a:lnTo>
                                  <a:lnTo>
                                    <a:pt x="576480" y="1389588"/>
                                  </a:lnTo>
                                  <a:lnTo>
                                    <a:pt x="559276" y="1385882"/>
                                  </a:lnTo>
                                  <a:lnTo>
                                    <a:pt x="542071" y="1382177"/>
                                  </a:lnTo>
                                  <a:lnTo>
                                    <a:pt x="525132" y="1378206"/>
                                  </a:lnTo>
                                  <a:lnTo>
                                    <a:pt x="508457" y="1373707"/>
                                  </a:lnTo>
                                  <a:lnTo>
                                    <a:pt x="492046" y="1368943"/>
                                  </a:lnTo>
                                  <a:lnTo>
                                    <a:pt x="475636" y="1363384"/>
                                  </a:lnTo>
                                  <a:lnTo>
                                    <a:pt x="459490" y="1357826"/>
                                  </a:lnTo>
                                  <a:lnTo>
                                    <a:pt x="443344" y="1351738"/>
                                  </a:lnTo>
                                  <a:lnTo>
                                    <a:pt x="427728" y="1345121"/>
                                  </a:lnTo>
                                  <a:lnTo>
                                    <a:pt x="412112" y="1338504"/>
                                  </a:lnTo>
                                  <a:lnTo>
                                    <a:pt x="396760" y="1331358"/>
                                  </a:lnTo>
                                  <a:lnTo>
                                    <a:pt x="381409" y="1323682"/>
                                  </a:lnTo>
                                  <a:lnTo>
                                    <a:pt x="366322" y="1316006"/>
                                  </a:lnTo>
                                  <a:lnTo>
                                    <a:pt x="351764" y="1307536"/>
                                  </a:lnTo>
                                  <a:lnTo>
                                    <a:pt x="337206" y="1299066"/>
                                  </a:lnTo>
                                  <a:lnTo>
                                    <a:pt x="322914" y="1289802"/>
                                  </a:lnTo>
                                  <a:lnTo>
                                    <a:pt x="308621" y="1280803"/>
                                  </a:lnTo>
                                  <a:lnTo>
                                    <a:pt x="295122" y="1271010"/>
                                  </a:lnTo>
                                  <a:lnTo>
                                    <a:pt x="281358" y="1261216"/>
                                  </a:lnTo>
                                  <a:lnTo>
                                    <a:pt x="267859" y="1250894"/>
                                  </a:lnTo>
                                  <a:lnTo>
                                    <a:pt x="254625" y="1240571"/>
                                  </a:lnTo>
                                  <a:lnTo>
                                    <a:pt x="242185" y="1229454"/>
                                  </a:lnTo>
                                  <a:lnTo>
                                    <a:pt x="229480" y="1218338"/>
                                  </a:lnTo>
                                  <a:lnTo>
                                    <a:pt x="217040" y="1206956"/>
                                  </a:lnTo>
                                  <a:lnTo>
                                    <a:pt x="205129" y="1195046"/>
                                  </a:lnTo>
                                  <a:lnTo>
                                    <a:pt x="193483" y="1183400"/>
                                  </a:lnTo>
                                  <a:lnTo>
                                    <a:pt x="182102" y="1170959"/>
                                  </a:lnTo>
                                  <a:lnTo>
                                    <a:pt x="170721" y="1158255"/>
                                  </a:lnTo>
                                  <a:lnTo>
                                    <a:pt x="159869" y="1145550"/>
                                  </a:lnTo>
                                  <a:lnTo>
                                    <a:pt x="149546" y="1132316"/>
                                  </a:lnTo>
                                  <a:lnTo>
                                    <a:pt x="139223" y="1119081"/>
                                  </a:lnTo>
                                  <a:lnTo>
                                    <a:pt x="129430" y="1105318"/>
                                  </a:lnTo>
                                  <a:lnTo>
                                    <a:pt x="119637" y="1091554"/>
                                  </a:lnTo>
                                  <a:lnTo>
                                    <a:pt x="110373" y="1077526"/>
                                  </a:lnTo>
                                  <a:lnTo>
                                    <a:pt x="101374" y="1063233"/>
                                  </a:lnTo>
                                  <a:lnTo>
                                    <a:pt x="92904" y="1048676"/>
                                  </a:lnTo>
                                  <a:lnTo>
                                    <a:pt x="84434" y="1033853"/>
                                  </a:lnTo>
                                  <a:lnTo>
                                    <a:pt x="76758" y="1019031"/>
                                  </a:lnTo>
                                  <a:lnTo>
                                    <a:pt x="69347" y="1003679"/>
                                  </a:lnTo>
                                  <a:lnTo>
                                    <a:pt x="61936" y="988328"/>
                                  </a:lnTo>
                                  <a:lnTo>
                                    <a:pt x="55054" y="972712"/>
                                  </a:lnTo>
                                  <a:lnTo>
                                    <a:pt x="48437" y="957095"/>
                                  </a:lnTo>
                                  <a:lnTo>
                                    <a:pt x="42614" y="940950"/>
                                  </a:lnTo>
                                  <a:lnTo>
                                    <a:pt x="36791" y="924804"/>
                                  </a:lnTo>
                                  <a:lnTo>
                                    <a:pt x="31762" y="908393"/>
                                  </a:lnTo>
                                  <a:lnTo>
                                    <a:pt x="26468" y="891718"/>
                                  </a:lnTo>
                                  <a:lnTo>
                                    <a:pt x="22233" y="875043"/>
                                  </a:lnTo>
                                  <a:lnTo>
                                    <a:pt x="17998" y="858104"/>
                                  </a:lnTo>
                                  <a:lnTo>
                                    <a:pt x="14293" y="841164"/>
                                  </a:lnTo>
                                  <a:lnTo>
                                    <a:pt x="10852" y="823959"/>
                                  </a:lnTo>
                                  <a:lnTo>
                                    <a:pt x="8205" y="806755"/>
                                  </a:lnTo>
                                  <a:lnTo>
                                    <a:pt x="5558" y="789551"/>
                                  </a:lnTo>
                                  <a:lnTo>
                                    <a:pt x="3705" y="771817"/>
                                  </a:lnTo>
                                  <a:lnTo>
                                    <a:pt x="2117" y="754083"/>
                                  </a:lnTo>
                                  <a:lnTo>
                                    <a:pt x="1059" y="736349"/>
                                  </a:lnTo>
                                  <a:lnTo>
                                    <a:pt x="265" y="718351"/>
                                  </a:lnTo>
                                  <a:lnTo>
                                    <a:pt x="0" y="700352"/>
                                  </a:lnTo>
                                  <a:lnTo>
                                    <a:pt x="265" y="682089"/>
                                  </a:lnTo>
                                  <a:lnTo>
                                    <a:pt x="1059" y="664091"/>
                                  </a:lnTo>
                                  <a:lnTo>
                                    <a:pt x="2117" y="646357"/>
                                  </a:lnTo>
                                  <a:lnTo>
                                    <a:pt x="3705" y="628623"/>
                                  </a:lnTo>
                                  <a:lnTo>
                                    <a:pt x="5558" y="610889"/>
                                  </a:lnTo>
                                  <a:lnTo>
                                    <a:pt x="8205" y="593420"/>
                                  </a:lnTo>
                                  <a:lnTo>
                                    <a:pt x="10852" y="576216"/>
                                  </a:lnTo>
                                  <a:lnTo>
                                    <a:pt x="14293" y="559011"/>
                                  </a:lnTo>
                                  <a:lnTo>
                                    <a:pt x="17998" y="542072"/>
                                  </a:lnTo>
                                  <a:lnTo>
                                    <a:pt x="22233" y="525132"/>
                                  </a:lnTo>
                                  <a:lnTo>
                                    <a:pt x="26468" y="508722"/>
                                  </a:lnTo>
                                  <a:lnTo>
                                    <a:pt x="31762" y="492047"/>
                                  </a:lnTo>
                                  <a:lnTo>
                                    <a:pt x="36791" y="475636"/>
                                  </a:lnTo>
                                  <a:lnTo>
                                    <a:pt x="42614" y="459490"/>
                                  </a:lnTo>
                                  <a:lnTo>
                                    <a:pt x="48437" y="443345"/>
                                  </a:lnTo>
                                  <a:lnTo>
                                    <a:pt x="55054" y="427728"/>
                                  </a:lnTo>
                                  <a:lnTo>
                                    <a:pt x="61936" y="411847"/>
                                  </a:lnTo>
                                  <a:lnTo>
                                    <a:pt x="69347" y="396761"/>
                                  </a:lnTo>
                                  <a:lnTo>
                                    <a:pt x="76758" y="381409"/>
                                  </a:lnTo>
                                  <a:lnTo>
                                    <a:pt x="84434" y="366587"/>
                                  </a:lnTo>
                                  <a:lnTo>
                                    <a:pt x="92904" y="351764"/>
                                  </a:lnTo>
                                  <a:lnTo>
                                    <a:pt x="101374" y="336942"/>
                                  </a:lnTo>
                                  <a:lnTo>
                                    <a:pt x="110373" y="322914"/>
                                  </a:lnTo>
                                  <a:lnTo>
                                    <a:pt x="119637" y="308886"/>
                                  </a:lnTo>
                                  <a:lnTo>
                                    <a:pt x="129430" y="294857"/>
                                  </a:lnTo>
                                  <a:lnTo>
                                    <a:pt x="139223" y="281094"/>
                                  </a:lnTo>
                                  <a:lnTo>
                                    <a:pt x="149546" y="268124"/>
                                  </a:lnTo>
                                  <a:lnTo>
                                    <a:pt x="159869" y="254890"/>
                                  </a:lnTo>
                                  <a:lnTo>
                                    <a:pt x="170721" y="241920"/>
                                  </a:lnTo>
                                  <a:lnTo>
                                    <a:pt x="182102" y="229480"/>
                                  </a:lnTo>
                                  <a:lnTo>
                                    <a:pt x="193483" y="217040"/>
                                  </a:lnTo>
                                  <a:lnTo>
                                    <a:pt x="205129" y="205129"/>
                                  </a:lnTo>
                                  <a:lnTo>
                                    <a:pt x="217040" y="193483"/>
                                  </a:lnTo>
                                  <a:lnTo>
                                    <a:pt x="229480" y="181837"/>
                                  </a:lnTo>
                                  <a:lnTo>
                                    <a:pt x="242185" y="170721"/>
                                  </a:lnTo>
                                  <a:lnTo>
                                    <a:pt x="254625" y="159869"/>
                                  </a:lnTo>
                                  <a:lnTo>
                                    <a:pt x="267859" y="149281"/>
                                  </a:lnTo>
                                  <a:lnTo>
                                    <a:pt x="281358" y="139223"/>
                                  </a:lnTo>
                                  <a:lnTo>
                                    <a:pt x="295122" y="129165"/>
                                  </a:lnTo>
                                  <a:lnTo>
                                    <a:pt x="308621" y="119637"/>
                                  </a:lnTo>
                                  <a:lnTo>
                                    <a:pt x="322914" y="110373"/>
                                  </a:lnTo>
                                  <a:lnTo>
                                    <a:pt x="337206" y="101374"/>
                                  </a:lnTo>
                                  <a:lnTo>
                                    <a:pt x="351764" y="92639"/>
                                  </a:lnTo>
                                  <a:lnTo>
                                    <a:pt x="366322" y="84699"/>
                                  </a:lnTo>
                                  <a:lnTo>
                                    <a:pt x="381409" y="76493"/>
                                  </a:lnTo>
                                  <a:lnTo>
                                    <a:pt x="396760" y="69082"/>
                                  </a:lnTo>
                                  <a:lnTo>
                                    <a:pt x="412112" y="61936"/>
                                  </a:lnTo>
                                  <a:lnTo>
                                    <a:pt x="427728" y="55054"/>
                                  </a:lnTo>
                                  <a:lnTo>
                                    <a:pt x="443344" y="48702"/>
                                  </a:lnTo>
                                  <a:lnTo>
                                    <a:pt x="459490" y="42614"/>
                                  </a:lnTo>
                                  <a:lnTo>
                                    <a:pt x="475636" y="36791"/>
                                  </a:lnTo>
                                  <a:lnTo>
                                    <a:pt x="492046" y="31497"/>
                                  </a:lnTo>
                                  <a:lnTo>
                                    <a:pt x="508457" y="26733"/>
                                  </a:lnTo>
                                  <a:lnTo>
                                    <a:pt x="525132" y="21969"/>
                                  </a:lnTo>
                                  <a:lnTo>
                                    <a:pt x="542071" y="17998"/>
                                  </a:lnTo>
                                  <a:lnTo>
                                    <a:pt x="559276" y="14293"/>
                                  </a:lnTo>
                                  <a:lnTo>
                                    <a:pt x="576480" y="11117"/>
                                  </a:lnTo>
                                  <a:lnTo>
                                    <a:pt x="593420" y="8205"/>
                                  </a:lnTo>
                                  <a:lnTo>
                                    <a:pt x="610889" y="5823"/>
                                  </a:lnTo>
                                  <a:lnTo>
                                    <a:pt x="628623" y="3705"/>
                                  </a:lnTo>
                                  <a:lnTo>
                                    <a:pt x="646357" y="1853"/>
                                  </a:lnTo>
                                  <a:lnTo>
                                    <a:pt x="664091" y="794"/>
                                  </a:lnTo>
                                  <a:lnTo>
                                    <a:pt x="682089" y="265"/>
                                  </a:lnTo>
                                  <a:lnTo>
                                    <a:pt x="70008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5pt;margin-top:69.9pt;height:61pt;width:443.35pt;z-index:251667456;mso-width-relative:page;mso-height-relative:page;" coordorigin="630,2401" coordsize="8867,1220" o:gfxdata="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">
                <o:lock v:ext="edit" aspectratio="f"/>
                <v:shape id="文本框 33" o:spid="_x0000_s1026" o:spt="202" type="#_x0000_t202" style="position:absolute;left:830;top:2401;height:1220;width:8667;" filled="f" stroked="f" coordsize="21600,21600" o:gfxdata="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oEL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6"/>
                          <w:tblW w:w="8540" w:type="dxa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2847"/>
                          <w:gridCol w:w="2846"/>
                          <w:gridCol w:w="2847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00" w:hRule="atLeast"/>
                            <w:jc w:val="center"/>
                          </w:trPr>
                          <w:tc>
                            <w:tcPr>
                              <w:tcW w:w="28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105" w:rightChars="50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湖北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武汉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</w:t>
                              </w:r>
                            </w:p>
                          </w:tc>
                          <w:tc>
                            <w:tcPr>
                              <w:tcW w:w="284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105" w:rightChars="50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xxx@decor.com</w:t>
                              </w:r>
                            </w:p>
                          </w:tc>
                          <w:tc>
                            <w:tcPr>
                              <w:tcW w:w="28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105" w:rightChars="5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180-XXXX-XXXX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23" w:hRule="atLeast"/>
                            <w:jc w:val="center"/>
                          </w:trPr>
                          <w:tc>
                            <w:tcPr>
                              <w:tcW w:w="28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105" w:rightChars="5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河北科技大学</w:t>
                              </w:r>
                            </w:p>
                          </w:tc>
                          <w:tc>
                            <w:tcPr>
                              <w:tcW w:w="284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105" w:rightChars="5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工商管理 | 本科</w:t>
                              </w:r>
                            </w:p>
                          </w:tc>
                          <w:tc>
                            <w:tcPr>
                              <w:tcW w:w="28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105" w:rightChars="5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年龄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1989.09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auto"/>
                          <w:textAlignment w:val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630;top:2568;height:788;width:332;" coordorigin="630,2568" coordsize="332,78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定位" o:spid="_x0000_s1026" o:spt="100" style="position:absolute;left:694;top:2568;height:266;width:157;v-text-anchor:middle;" filled="f" stroked="t" coordsize="559792,955625" o:gfxdata="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6BDL4A&#10;AADbAAAADwAAAAAAAAABACAAAAAiAAAAZHJzL2Rvd25yZXYueG1sUEsBAhQAFAAAAAgAh07iQDMv&#10;BZ47AAAAOQAAABAAAAAAAAAAAQAgAAAADQEAAGRycy9zaGFwZXhtbC54bWxQSwUGAAAAAAYABgBb&#10;AQAAtw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2.54mm,1.27mm,2.54mm,9mm"/>
                  </v:shape>
                  <v:shape id="学士帽" o:spid="_x0000_s1026" o:spt="100" style="position:absolute;left:630;top:3098;height:258;width:333;v-text-anchor:middle-center;" filled="f" stroked="t" coordsize="3931,2392" o:gfxdata="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Dexr4A&#10;AADcAAAADwAAAAAAAAABACAAAAAiAAAAZHJzL2Rvd25yZXYueG1sUEsBAhQAFAAAAAgAh07iQDMv&#10;BZ47AAAAOQAAABAAAAAAAAAAAQAgAAAADQEAAGRycy9zaGFwZXhtbC54bWxQSwUGAAAAAAYABgBb&#10;AQAAtw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18177,63607;78642,42009;34142,63607;21726,57034;21726,76408;25102,82338;21649,88269;25334,109126;14471,109126;18196,88170;15169,82338;18079,76556;18079,55106;0,45469;79535,0;152513,46062;118177,63607;77750,52981;113638,68500;113638,106111;75927,118219;42638,106111;42638,68500;77750,52981;77285,111300;106228,102107;77285,92865;48380,102107;77285,111300" o:connectangles="0,0,0,0,0,0,0,0,0,0,0,0,0,0,0,0,0,0,0,0,0,0,0,0,0,0,0,0,0"/>
                    <v:fill on="f" focussize="0,0"/>
                    <v:stroke color="#000000 [3213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337;top:2639;height:722;width:270;" coordorigin="3337,2643" coordsize="270,72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信息" o:spid="_x0000_s1026" o:spt="100" style="position:absolute;left:3337;top:2643;height:193;width:270;v-text-anchor:middle;" filled="f" stroked="t" coordsize="529316,401026" o:gfxdata="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+iIr4A&#10;AADbAAAADwAAAAAAAAABACAAAAAiAAAAZHJzL2Rvd25yZXYueG1sUEsBAhQAFAAAAAgAh07iQDMv&#10;BZ47AAAAOQAAABAAAAAAAAAAAQAgAAAADQEAAGRycy9zaGFwZXhtbC54bWxQSwUGAAAAAAYABgBb&#10;AQAAtw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87,94;181,100;237,153;238,154;250,154;82,94;19,154;31,154;32,153;88,100;23,38;113,123;134,131;135,131;156,123;246,38;234,38;153,114;135,121;134,121;116,114;35,38;46,0;223,0;270,44;270,148;223,193;46,193;0,148;0,44;46,0" o:connectangles="0,0,0,0,0,0,0,0,0,0,0,0,0,0,0,0,0,0,0,0,0,0,0,0,0,0,0,0,0,0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人" o:spid="_x0000_s1026" o:spt="100" style="position:absolute;left:3352;top:3093;height:272;width:183;v-text-anchor:middle;" filled="f" stroked="t" coordsize="1679575,2125662" o:gfxdata="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hHgq/&#10;AAAA2wAAAA8AAAAAAAAAAQAgAAAAIgAAAGRycy9kb3ducmV2LnhtbFBLAQIUABQAAAAIAIdO4kAz&#10;LwWeOwAAADkAAAAQAAAAAAAAAAEAIAAAAA4BAABkcnMvc2hhcGV4bWwueG1sUEsFBgAAAAAGAAYA&#10;WwEAALg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55,119;70,128;69,133;68,140;70,146;100,214;96,145;97,138;96,132;99,127;114,118;127,119;137,130;145,143;152,157;157,172;161,189;163,208;156,222;135,233;112,240;89,243;64,242;40,236;17,226;0,214;1,194;5,176;10,159;16,145;25,132;34,121;46,110;90,0;101,3;110,9;118,17;124,27;129,38;131,51;131,65;127,80;121,92;112,102;99,110;91,113;82,114;71,112;62,108;53,102;46,94;39,83;36,70;34,57;35,44;39,32;44,21;52,13;61,6;71,1;81,0" o:connectangles="0,0,0,0,0,0,0,0,0,0,0,0,0,0,0,0,0,0,0,0,0,0,0,0,0,0,0,0,0,0,0,0,0,0,0,0,0,0,0,0,0,0,0,0,0,0,0,0,0,0,0,0,0,0,0,0,0,0,0,0,0"/>
                    <v:fill on="f" focussize="0,0"/>
                    <v:stroke color="#000000 [3213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6280;top:2579;height:819;width:292;" coordorigin="6280,2583" coordsize="292,819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手机" o:spid="_x0000_s1026" o:spt="100" style="position:absolute;left:6319;top:2583;height:333;width:174;v-text-anchor:middle;" filled="f" stroked="t" coordsize="3056,5968" o:gfxdata="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YcTi2AAAA2wAAAA8A&#10;AAAAAAAAAQAgAAAAIgAAAGRycy9kb3ducmV2LnhtbFBLAQIUABQAAAAIAIdO4kAzLwWeOwAAADkA&#10;AAAQAAAAAAAAAAEAIAAAAAUBAABkcnMvc2hhcGV4bWwueG1sUEsFBgAAAAAGAAYAWwEAAK8DAAAA&#10;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42718,1549;39376,0;35780,1887;15274,12289;7737,14551;2324,19876;18,27250;962,95928;5267,102180;12078,105795;41828,106116;49020,103159;53888,97353;55504,28051;54360,22299;50873,17062;45587,13536;11024,28871;12386,26128;14856,24311;38122,23812;41192,24596;43480,26609;44552,29512;44280,50012;42681,52612;40048,54180;16691,54429;13767,53378;11678,51152;10897,48124;12931,64920;22230,64082;24028,64920;24573,73095;23338,74876;14039,75036;12513,73540;30676,65472;32347,64118;41610,64474;42645,66380;41973,74484;32837,75143;30912,74146;12423,82784;13621,81003;22921,80842;24464,82356;24283,90620;22466,91796;13258,91279;12404,83033;31184,81430;40320,80753;42264,81751;42609,89979;41228,91618;31911,91618;30549,89979" o:connectangles="0,0,0,0,0,0,0,0,0,0,0,0,0,0,0,0,0,0,0,0,0,0,0,0,0,0,0,0,0,0,0,0,0,0,0,0,0,0,0,0,0,0,0,0,0,0,0,0,0,0,0,0,0,0,0,0,0,0,0,0"/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shape id="KSO_Shape" o:spid="_x0000_s1026" o:spt="100" style="position:absolute;left:6280;top:3107;height:295;width:292;v-text-anchor:middle;" filled="f" stroked="t" coordsize="1400175,1400175" o:gfxdata="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e+KO8AAAA&#10;2wAAAA8AAAAAAAAAAQAgAAAAIgAAAGRycy9kb3ducmV2LnhtbFBLAQIUABQAAAAIAIdO4kAzLwWe&#10;OwAAADkAAAAQAAAAAAAAAAEAIAAAAAsBAABkcnMvc2hhcGV4bWwueG1sUEsFBgAAAAAGAAYAWwEA&#10;ALUDAAAAAA==&#10;" path="m696043,261938l700551,261938,705059,261938,709832,262203,714075,262732,718318,263526,722561,264850,726804,265908,730782,267232,734760,268820,738737,270673,742450,272525,746163,274643,749610,276760,753057,279143,756505,281789,759422,284701,762604,287612,765521,290524,768438,293700,770825,297141,773211,300317,775598,304287,777719,307728,779576,311434,781432,315404,783023,319374,784349,323609,785675,327580,786736,331815,787266,336050,787796,340549,788327,345049,788327,349548,788327,663463,938156,812745,941073,815921,943990,819362,946641,822803,949028,826508,951415,830214,953801,833919,955658,837625,957249,841595,958840,845830,960166,849800,961226,853771,962022,857741,962818,861976,963348,866211,963613,870446,963613,874416,963613,878651,963348,883150,962818,887121,962022,891356,961226,895326,960166,899296,958840,903531,957249,907501,955658,911472,953801,915177,951415,919147,949028,922853,946641,926294,943990,929735,941073,933176,938156,936352,934708,939793,931261,942440,927813,945086,924101,947733,920653,949851,916941,951968,912698,953821,908985,955674,905008,957262,901030,958585,897052,959644,892544,960438,888566,961232,884323,961761,880345,962026,875837,962026,871594,962026,867617,961761,863374,961232,859396,960438,854888,959644,850910,958585,846932,957262,842955,955674,839242,953821,834999,951968,831286,949851,827839,947733,824127,945086,820679,942440,817232,939793,813784,936352,638763,761396,635846,758484,633194,755308,630277,752132,627891,748427,625769,744986,623648,741545,621791,737839,619935,733869,618344,729634,617018,725664,615957,721693,614897,717459,614101,712959,613571,708724,613040,704224,612775,699989,612775,699725,612775,349548,613040,345049,613571,340549,614101,336050,614897,331815,615692,327580,617018,323609,618344,319374,619935,315404,621526,311434,623382,307728,625504,304287,627891,300317,630277,297141,633194,293700,635846,290524,638763,287612,641680,284701,644862,281789,648045,279143,651757,276760,655205,274643,658917,272525,662630,270673,666342,268820,670585,267232,674563,265908,678806,264850,682784,263526,687027,262732,691800,262203,696043,261938xm686589,175220l673355,175750,659856,176544,646357,177867,633387,179191,620418,181043,607183,183161,594743,185808,581774,188454,569069,191631,556364,195072,544189,198777,532013,202747,519838,206982,507927,211747,496016,216511,484370,221540,472724,226834,461343,232657,450226,238480,438845,244567,428258,251184,417406,257801,406818,264684,396496,272095,386173,279506,376115,287182,366322,295122,356793,303327,347264,311532,338001,320002,329001,329002,320267,338001,311532,347265,303327,356529,295386,366322,287181,376115,279505,386173,272094,396496,264948,406818,258066,417406,251184,427993,244832,439110,238744,449962,232657,461343,226834,472725,221540,484106,216246,496017,211482,507663,206982,519838,202747,532014,198512,544189,195072,556629,191631,569069,188454,581510,185808,594479,183425,607448,181043,620153,179191,633387,177602,646622,176544,659856,175750,673090,175220,686589,174956,700352,175220,713587,175750,727085,176544,740584,177602,753818,179191,766788,181043,780022,183425,792992,185808,805696,188454,818666,191631,831371,195072,843546,198512,856251,202747,868426,206982,880337,211482,892512,216246,904423,221540,916069,226834,927715,232657,939097,238744,950213,244832,961330,251184,972182,258066,983034,264948,993357,272094,1003944,279505,1014267,287181,1024060,295386,1034118,303327,1043647,311532,1053175,320267,1062175,329001,1071438,338001,1080173,347264,1088908,356793,1097113,366322,1105053,376115,1113258,386173,1120670,396496,1128345,406818,1135492,417406,1142374,428258,1149255,438845,1155608,450226,1161695,461343,1167783,472724,1173342,484370,1178635,496016,1183929,507927,1188693,519838,1193193,532013,1197428,544189,1201663,556364,1205368,569069,1208809,581774,1211721,594743,1214632,607183,1217014,620418,1219396,633387,1221249,646357,1222573,659856,1223896,673355,1224690,686589,1225219,700088,1225219,713851,1225219,727350,1224690,740320,1223896,753818,1222573,767053,1221249,780022,1219396,792992,1217014,805961,1214632,818401,1211721,831106,1208809,843811,1205368,855986,1201663,868426,1197428,880602,1193193,892512,1188693,904423,1183929,916069,1178635,927451,1173342,939097,1167783,950213,1161695,961330,1155608,972447,1149255,983034,1142374,993622,1135492,1003944,1128345,1014267,1120670,1024060,1113258,1034118,1105053,1043382,1097113,1053175,1088908,1062175,1080173,1071174,1071438,1079908,1062175,1088643,1053175,1096848,1043647,1105318,1034118,1112994,1024060,1120934,1014267,1128345,1003944,1135227,993357,1142374,983034,1148991,972182,1155343,961330,1161960,950213,1167783,939097,1173342,927715,1178900,916069,1183929,904423,1188693,892512,1193193,880337,1197692,868426,1201663,856251,1205368,843546,1208544,831371,1211721,818666,1214632,805696,1217014,792992,1219132,780022,1220985,766788,1222573,753818,1223631,740584,1224425,727085,1224955,713587,1225219,700352,1224955,686589,1224425,673090,1223631,659856,1222573,646622,1220985,633387,1219132,620153,1217014,607448,1214632,594479,1211721,581510,1208544,569069,1205368,556629,1201663,544189,1197692,532014,1193193,519838,1188693,507663,1183929,496017,1178900,484106,1173342,472725,1167783,461343,1161960,449962,1155343,439110,1148991,427993,1142374,417406,1135227,406818,1128345,396496,1120934,386173,1112994,376115,1105318,366322,1096848,356529,1088643,347265,1079908,338001,1071174,329002,1062175,320002,1053175,311532,1043382,303327,1034118,295122,1024060,287182,1014267,279506,1003944,272095,993622,264684,983034,257801,972447,251184,961330,244567,950213,238480,939097,232657,927451,226834,916069,221540,904423,216511,892512,211747,880602,206982,868426,202747,855986,198777,843811,195072,831106,191631,818401,188454,805961,185808,792992,183161,780022,181043,767053,179191,753818,177867,740320,176544,727350,175750,713851,175220,700088,175220,686589,175220xm700088,0l718086,265,736085,794,754083,1853,771817,3705,789286,5823,806755,8205,824224,11117,841429,14293,858368,17998,875043,21969,891718,26733,908393,31497,924539,36791,940950,42614,956831,48702,972712,55054,988063,61936,1003679,69082,1018766,76493,1033853,84699,1048676,92639,1062969,101374,1077526,110373,1091554,119637,1105583,129165,1118817,139223,1132316,149281,1145550,159869,1158519,170721,1170695,181837,1183135,193483,1195310,205129,1206956,217040,1218338,229480,1229454,241920,1240306,254890,1250894,268124,1261216,281094,1271274,294857,1280538,308886,1290067,322914,1298801,336942,1307271,351764,1315741,366587,1323682,381409,1331358,396761,1338239,411847,1345121,427728,1351738,443345,1357826,459490,1363384,475636,1368943,492047,1373707,508722,1378206,525132,1382177,542072,1386147,559011,1389323,576216,1392235,593420,1394617,610889,1396470,628623,1398058,646357,1399116,664091,1399911,682089,1400175,700352,1399911,718351,1399116,736349,1398058,754083,1396470,771817,1394617,789551,1392235,806755,1389323,823959,1386147,841164,1382177,858104,1378206,875043,1373707,891718,1368943,908393,1363384,924804,1357826,940950,1351738,957095,1345121,972712,1338239,988328,1331358,1003679,1323682,1019031,1315741,1033853,1307271,1048676,1298801,1063233,1290067,1077526,1280538,1091554,1271274,1105318,1261216,1119081,1250894,1132316,1240306,1145550,1229454,1158255,1218338,1170959,1206956,1183400,1195310,1195046,1183135,1206956,1170695,1218338,1158519,1229454,1145550,1240571,1132316,1250894,1118817,1261216,1105583,1271010,1091554,1280803,1077526,1289802,1062969,1299066,1048676,1307536,1033853,1316006,1018766,1323682,1003679,1331358,988063,1338504,972712,1345121,956831,1351738,940950,1357826,924539,1363384,908393,1368943,891718,1373707,875043,1378206,858368,1382177,841429,1385882,824224,1389588,806755,1392235,789286,1394617,771817,1396734,754083,1398322,736085,1399381,718086,1399911,700088,1400175,682089,1399911,664091,1399381,646357,1398322,628623,1396734,610889,1394617,593420,1392235,576480,1389588,559276,1385882,542071,1382177,525132,1378206,508457,1373707,492046,1368943,475636,1363384,459490,1357826,443344,1351738,427728,1345121,412112,1338504,396760,1331358,381409,1323682,366322,1316006,351764,1307536,337206,1299066,322914,1289802,308621,1280803,295122,1271010,281358,1261216,267859,1250894,254625,1240571,242185,1229454,229480,1218338,217040,1206956,205129,1195046,193483,1183400,182102,1170959,170721,1158255,159869,1145550,149546,1132316,139223,1119081,129430,1105318,119637,1091554,110373,1077526,101374,1063233,92904,1048676,84434,1033853,76758,1019031,69347,1003679,61936,988328,55054,972712,48437,957095,42614,940950,36791,924804,31762,908393,26468,891718,22233,875043,17998,858104,14293,841164,10852,823959,8205,806755,5558,789551,3705,771817,2117,754083,1059,736349,265,718351,0,700352,265,682089,1059,664091,2117,646357,3705,628623,5558,610889,8205,593420,10852,576216,14293,559011,17998,542072,22233,525132,26468,508722,31762,492047,36791,475636,42614,459490,48437,443345,55054,427728,61936,411847,69347,396761,76758,381409,84434,366587,92904,351764,101374,336942,110373,322914,119637,308886,129430,294857,139223,281094,149546,268124,159869,254890,170721,241920,182102,229480,193483,217040,205129,205129,217040,193483,229480,181837,242185,170721,254625,159869,267859,149281,281358,139223,295122,129165,308621,119637,322914,110373,337206,101374,351764,92639,366322,84699,381409,76493,396760,69082,412112,61936,427728,55054,443344,48702,459490,42614,475636,36791,492046,31497,508457,26733,525132,21969,542071,17998,559276,14293,576480,11117,593420,8205,610889,5823,628623,3705,646357,1853,664091,794,682089,265,700088,0xe">
                    <v:path o:connectlocs="285,105;298,117;304,134;369,328;371,345;364,362;349,373;331,374;315,366;238,284;236,132;243,115;257,104;249,69;196,82;149,109;110,146;83,193;69,247;69,304;85,357;114,403;153,440;200,465;254,477;311,473;362,455;406,424;440,383;463,333;472,278;466,221;446,171;413,128;371,95;320,74;265,68;337,8;404,36;461,80;504,137;532,204;540,280;528,354;498,420;451,475;393,516;324,540;249,545;177,529;113,495;61,446;23,385;3,314;2,238;21,166;57,104;108,54;171,18;242,1" o:connectangles="0,0,0,0,0,0,0,0,0,0,0,0,0,0,0,0,0,0,0,0,0,0,0,0,0,0,0,0,0,0,0,0,0,0,0,0,0,0,0,0,0,0,0,0,0,0,0,0,0,0,0,0,0,0,0,0,0,0,0,0"/>
                    <v:fill on="f" focussize="0,0"/>
                    <v:stroke color="#000000 [3213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6149340</wp:posOffset>
                </wp:positionV>
                <wp:extent cx="6996430" cy="370840"/>
                <wp:effectExtent l="0" t="0" r="1270" b="952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6430" cy="370840"/>
                          <a:chOff x="2843" y="4467"/>
                          <a:chExt cx="11018" cy="584"/>
                        </a:xfrm>
                      </wpg:grpSpPr>
                      <wpg:grpSp>
                        <wpg:cNvPr id="10" name="组合 6"/>
                        <wpg:cNvGrpSpPr/>
                        <wpg:grpSpPr>
                          <a:xfrm>
                            <a:off x="2843" y="4545"/>
                            <a:ext cx="11018" cy="506"/>
                            <a:chOff x="2843" y="4555"/>
                            <a:chExt cx="11018" cy="506"/>
                          </a:xfrm>
                        </wpg:grpSpPr>
                        <wps:wsp>
                          <wps:cNvPr id="11" name="圆角矩形 4"/>
                          <wps:cNvSpPr/>
                          <wps:spPr>
                            <a:xfrm>
                              <a:off x="2843" y="4555"/>
                              <a:ext cx="1506" cy="42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5"/>
                          <wps:cNvCnPr/>
                          <wps:spPr>
                            <a:xfrm>
                              <a:off x="2871" y="5061"/>
                              <a:ext cx="109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2934" y="4467"/>
                            <a:ext cx="1351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7pt;margin-top:484.2pt;height:29.2pt;width:550.9pt;z-index:251666432;mso-width-relative:page;mso-height-relative:page;" coordorigin="2843,4467" coordsize="11018,584" o:gfxdata="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Cp8cgr2wAA&#10;AA0BAAAPAAAAAAAAAAEAIAAAACIAAABkcnMvZG93bnJldi54bWxQSwECFAAUAAAACACHTuJAlaaS&#10;gRwEAADDCgAADgAAAAAAAAABACAAAAAqAQAAZHJzL2Uyb0RvYy54bWxQSwUGAAAAAAYABgBZAQAA&#10;uAcAAAAA&#10;">
                <o:lock v:ext="edit" aspectratio="f"/>
                <v:group id="组合 6" o:spid="_x0000_s1026" o:spt="203" style="position:absolute;left:2843;top:4545;height:506;width:11018;" coordorigin="2843,4555" coordsize="11018,506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4" o:spid="_x0000_s1026" o:spt="2" style="position:absolute;left:2843;top:4555;height:420;width:1506;v-text-anchor:middle;" fillcolor="#D9D9D9 [2732]" filled="t" stroked="f" coordsize="21600,21600" arcsize="0.166666666666667" o:gfxdata="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MKu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line id="直接连接符 5" o:spid="_x0000_s1026" o:spt="20" style="position:absolute;left:2871;top:5061;height:0;width:10990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28" o:spid="_x0000_s1026" o:spt="202" type="#_x0000_t202" style="position:absolute;left:2934;top:4467;height:497;width:1351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实践经验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2164080</wp:posOffset>
                </wp:positionV>
                <wp:extent cx="6953250" cy="39871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790" y="2621280"/>
                          <a:ext cx="6953250" cy="398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86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22"/>
                              <w:gridCol w:w="3623"/>
                              <w:gridCol w:w="362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ind w:left="0" w:firstLine="0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2017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03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ind w:left="0" w:firstLine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历本管理咨询有限公司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ind w:left="0" w:firstLine="0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人事主管 | 人力资源部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负责维护开发各招聘渠道，制定各岗位招聘计划，筛选合适人选。对意向候选人进行薪资谈判，以确保新员工入职。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对接人事代理公司，办理各地社保事宜，确保员工福利。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员工入职手续办理，离职面谈，离职手续办理。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修改、签订劳动合同，确保公司及员工双方利益不受影响。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维护HR系统，管理员工档案，建立公司人才库。</w:t>
                            </w:r>
                          </w:p>
                          <w:tbl>
                            <w:tblPr>
                              <w:tblStyle w:val="6"/>
                              <w:tblW w:w="1086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22"/>
                              <w:gridCol w:w="3623"/>
                              <w:gridCol w:w="362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ind w:left="0" w:firstLine="0"/>
                                    <w:jc w:val="center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2012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03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 - 2017.03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ind w:left="0" w:firstLine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历本网络技术有限公司</w:t>
                                  </w:r>
                                </w:p>
                              </w:tc>
                              <w:tc>
                                <w:tcPr>
                                  <w:tcW w:w="3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ind w:left="0" w:firstLine="0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人事主管 | 人力资源部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人力资源方面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完善体系使企业的人事管理制度化、流程化和系统化，并维护和监督其实施；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完成了公司内部定岗定编工作、部门职责及岗位说明书的编制工作；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组织员工岗前培训、技能培训，有效提高员工基础素质；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负责组织公司企业文化建设，举办各种活动，促进员工凝聚力；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行政后勤方面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全面负责办公室日常工作，制定工作计划与工作目标并监督实施；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代表公司与相关部门、上下级单位往来，保持与相关企业的良好合作关系，并做好相关接待工作；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负责公司的对外工作，协调公司与政府部门（包括社区、劳动局、社保局、环保局、安监局、消防大队）的关系；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3pt;margin-top:170.4pt;height:313.95pt;width:547.5pt;z-index:251665408;mso-width-relative:page;mso-height-relative:page;" filled="f" stroked="f" coordsize="21600,21600" o:gfxdata="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BTRVPdAAAADAEAAA8AAAAAAAAAAQAgAAAAIgAAAGRycy9kb3ducmV2LnhtbFBLAQIU&#10;ABQAAAAIAIdO4kB/VfTxJwIAACQ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86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22"/>
                        <w:gridCol w:w="3623"/>
                        <w:gridCol w:w="362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3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历本管理咨询有限公司</w:t>
                            </w:r>
                          </w:p>
                        </w:tc>
                        <w:tc>
                          <w:tcPr>
                            <w:tcW w:w="3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人事主管 | 人力资源部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负责维护开发各招聘渠道，制定各岗位招聘计划，筛选合适人选。对意向候选人进行薪资谈判，以确保新员工入职。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对接人事代理公司，办理各地社保事宜，确保员工福利。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员工入职手续办理，离职面谈，离职手续办理。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修改、签订劳动合同，确保公司及员工双方利益不受影响。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维护HR系统，管理员工档案，建立公司人才库。</w:t>
                      </w:r>
                    </w:p>
                    <w:tbl>
                      <w:tblPr>
                        <w:tblStyle w:val="6"/>
                        <w:tblW w:w="1086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22"/>
                        <w:gridCol w:w="3623"/>
                        <w:gridCol w:w="362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- 2017.03</w:t>
                            </w:r>
                          </w:p>
                        </w:tc>
                        <w:tc>
                          <w:tcPr>
                            <w:tcW w:w="3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历本网络技术有限公司</w:t>
                            </w:r>
                          </w:p>
                        </w:tc>
                        <w:tc>
                          <w:tcPr>
                            <w:tcW w:w="3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firstLine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</w:rPr>
                              <w:t>人事主管 | 人力资源部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人力资源方面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完善体系使企业的人事管理制度化、流程化和系统化，并维护和监督其实施；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完成了公司内部定岗定编工作、部门职责及岗位说明书的编制工作；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组织员工岗前培训、技能培训，有效提高员工基础素质；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负责组织公司企业文化建设，举办各种活动，促进员工凝聚力；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行政后勤方面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全面负责办公室日常工作，制定工作计划与工作目标并监督实施；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代表公司与相关部门、上下级单位往来，保持与相关企业的良好合作关系，并做好相关接待工作；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负责公司的对外工作，协调公司与政府部门（包括社区、劳动局、社保局、环保局、安监局、消防大队）的关系；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1717040</wp:posOffset>
                </wp:positionV>
                <wp:extent cx="6996430" cy="370840"/>
                <wp:effectExtent l="0" t="0" r="1270" b="952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6430" cy="370840"/>
                          <a:chOff x="2843" y="4467"/>
                          <a:chExt cx="11018" cy="584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2843" y="4545"/>
                            <a:ext cx="11018" cy="506"/>
                            <a:chOff x="2843" y="4555"/>
                            <a:chExt cx="11018" cy="506"/>
                          </a:xfrm>
                        </wpg:grpSpPr>
                        <wps:wsp>
                          <wps:cNvPr id="4" name="圆角矩形 4"/>
                          <wps:cNvSpPr/>
                          <wps:spPr>
                            <a:xfrm>
                              <a:off x="2843" y="4555"/>
                              <a:ext cx="1506" cy="42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2871" y="5061"/>
                              <a:ext cx="109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73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2934" y="4467"/>
                            <a:ext cx="1351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7pt;margin-top:135.2pt;height:29.2pt;width:550.9pt;z-index:251664384;mso-width-relative:page;mso-height-relative:page;" coordorigin="2843,4467" coordsize="11018,584" o:gfxdata="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VvAd&#10;8tsAAAAMAQAADwAAAAAAAAABACAAAAAiAAAAZHJzL2Rvd25yZXYueG1sUEsBAhQAFAAAAAgAh07i&#10;QJq0nmQgBAAAwgoAAA4AAAAAAAAAAQAgAAAAKgEAAGRycy9lMm9Eb2MueG1sUEsFBgAAAAAGAAYA&#10;WQEAALwHAAAAAA==&#10;">
                <o:lock v:ext="edit" aspectratio="f"/>
                <v:group id="_x0000_s1026" o:spid="_x0000_s1026" o:spt="203" style="position:absolute;left:2843;top:4545;height:506;width:11018;" coordorigin="2843,4555" coordsize="11018,50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843;top:4555;height:420;width:1506;v-text-anchor:middle;" fillcolor="#D9D9D9 [2732]" filled="t" stroked="f" coordsize="21600,21600" arcsize="0.166666666666667" o:gfxdata="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slEj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2871;top:5061;height:0;width:10990;" filled="f" stroked="t" coordsize="21600,21600" o:gfxdata="UEsDBAoAAAAAAIdO4kAAAAAAAAAAAAAAAAAEAAAAZHJzL1BLAwQUAAAACACHTuJAT88V+7wAAADa&#10;AAAADwAAAGRycy9kb3ducmV2LnhtbEWPQWsCMRSE7wX/Q3hCbzVrw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PFfu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28" o:spid="_x0000_s1026" o:spt="202" type="#_x0000_t202" style="position:absolute;left:2934;top:4467;height:497;width:1351;" filled="f" stroked="f" coordsize="21600,21600" o:gfxdata="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d9Q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177800</wp:posOffset>
                </wp:positionV>
                <wp:extent cx="5107940" cy="5365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7940" cy="53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 w:eastAsia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sz w:val="44"/>
                                <w:lang w:val="en-US" w:eastAsia="zh-CN"/>
                              </w:rPr>
                              <w:t>大猫职场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sz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8"/>
                              </w:rPr>
                              <w:t>Java开发工程师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8"/>
                                <w:lang w:val="en-US" w:eastAsia="zh-CN"/>
                              </w:rPr>
                              <w:t xml:space="preserve"> | 无经验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5pt;margin-top:14pt;height:42.25pt;width:402.2pt;z-index:251654144;mso-width-relative:page;mso-height-relative:page;" filled="f" stroked="f" coordsize="21600,21600" o:gfxdata="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bnO&#10;4NoAAAAJAQAADwAAAAAAAAABACAAAAAiAAAAZHJzL2Rvd25yZXYueG1sUEsBAhQAFAAAAAgAh07i&#10;QNKmz5k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jc w:val="center"/>
                        <w:textAlignment w:val="auto"/>
                        <w:rPr>
                          <w:rFonts w:hint="default" w:eastAsia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sz w:val="44"/>
                          <w:lang w:val="en-US" w:eastAsia="zh-CN"/>
                        </w:rPr>
                        <w:t>大猫职场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sz w:val="4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sz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8"/>
                        </w:rPr>
                        <w:t>Java开发工程师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8"/>
                          <w:lang w:val="en-US" w:eastAsia="zh-CN"/>
                        </w:rPr>
                        <w:t xml:space="preserve"> | 无经验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878840</wp:posOffset>
                </wp:positionV>
                <wp:extent cx="7091045" cy="760730"/>
                <wp:effectExtent l="0" t="0" r="8255" b="127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751840"/>
                          <a:ext cx="7091045" cy="7607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1.7pt;margin-top:69.2pt;height:59.9pt;width:558.35pt;z-index:251655168;v-text-anchor:middle;mso-width-relative:page;mso-height-relative:page;" fillcolor="#D9D9D9 [2732]" filled="t" stroked="f" coordsize="21600,21600" arcsize="0.166666666666667" o:gfxdata="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oSTXNkAAAAMAQAADwAAAAAAAAABACAAAAAi&#10;AAAAZHJzL2Rvd25yZXYueG1sUEsBAhQAFAAAAAgAh07iQDJiCTV7AgAAtAQ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-433705</wp:posOffset>
                </wp:positionV>
                <wp:extent cx="233045" cy="10635615"/>
                <wp:effectExtent l="0" t="0" r="8255" b="698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540" y="233680"/>
                          <a:ext cx="233045" cy="1063561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5.25pt;margin-top:-34.15pt;height:837.45pt;width:18.35pt;z-index:251659264;v-text-anchor:middle;mso-width-relative:page;mso-height-relative:page;" fillcolor="#4472C4 [3204]" filled="t" stroked="f" coordsize="21600,21600" arcsize="0.166666666666667" o:gfxdata="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8+istgAAAAMAQAADwAAAAAAAAABACAAAAAiAAAAZHJzL2Rvd25yZXYu&#10;eG1sUEsBAhQAFAAAAAgAh07iQDJks71tAgAAkw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8A928"/>
    <w:multiLevelType w:val="singleLevel"/>
    <w:tmpl w:val="21B8A9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15065"/>
    <w:rsid w:val="00010B23"/>
    <w:rsid w:val="00053580"/>
    <w:rsid w:val="0008661F"/>
    <w:rsid w:val="000A4464"/>
    <w:rsid w:val="00136EBD"/>
    <w:rsid w:val="002522E2"/>
    <w:rsid w:val="0029374C"/>
    <w:rsid w:val="002D36EE"/>
    <w:rsid w:val="002D7378"/>
    <w:rsid w:val="002F5F6E"/>
    <w:rsid w:val="00323489"/>
    <w:rsid w:val="00341958"/>
    <w:rsid w:val="004950D8"/>
    <w:rsid w:val="004D51E3"/>
    <w:rsid w:val="004F4F10"/>
    <w:rsid w:val="00501CCD"/>
    <w:rsid w:val="005618E4"/>
    <w:rsid w:val="005C7265"/>
    <w:rsid w:val="005D00FC"/>
    <w:rsid w:val="00641A78"/>
    <w:rsid w:val="00680F74"/>
    <w:rsid w:val="006950F7"/>
    <w:rsid w:val="00697166"/>
    <w:rsid w:val="00710DC1"/>
    <w:rsid w:val="00791E9B"/>
    <w:rsid w:val="007D13E0"/>
    <w:rsid w:val="00832CA8"/>
    <w:rsid w:val="008F2BFB"/>
    <w:rsid w:val="009E2AAF"/>
    <w:rsid w:val="00A26A42"/>
    <w:rsid w:val="00A369D9"/>
    <w:rsid w:val="00A91326"/>
    <w:rsid w:val="00B4543C"/>
    <w:rsid w:val="00B50D3C"/>
    <w:rsid w:val="00C800C1"/>
    <w:rsid w:val="00CB4B4F"/>
    <w:rsid w:val="00CE0445"/>
    <w:rsid w:val="00DE19DD"/>
    <w:rsid w:val="00E52414"/>
    <w:rsid w:val="00E56860"/>
    <w:rsid w:val="00E61659"/>
    <w:rsid w:val="00F46A5A"/>
    <w:rsid w:val="00FA40B6"/>
    <w:rsid w:val="00FB7319"/>
    <w:rsid w:val="0C194E50"/>
    <w:rsid w:val="20434927"/>
    <w:rsid w:val="24C70AB5"/>
    <w:rsid w:val="38B15065"/>
    <w:rsid w:val="405E1CBD"/>
    <w:rsid w:val="54895FEA"/>
    <w:rsid w:val="54DB028D"/>
    <w:rsid w:val="6429767B"/>
    <w:rsid w:val="7C0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f053bb76-4da6-f591-c157-7b30420038f0\&#36731;&#35774;&#35745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轻设计简历.docx</Template>
  <Pages>1</Pages>
  <Words>0</Words>
  <Characters>0</Characters>
  <Lines>4</Lines>
  <Paragraphs>1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2019-12-06T11:46:00Z</dcterms:created>
  <dc:creator>13028317281</dc:creator>
  <cp:lastModifiedBy>13028317281</cp:lastModifiedBy>
  <dcterms:modified xsi:type="dcterms:W3CDTF">2019-12-06T11:50:06Z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